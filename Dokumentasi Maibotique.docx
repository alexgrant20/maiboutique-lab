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21E0464D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>[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66424F28" w:rsidR="000035F9" w:rsidRDefault="006435E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 w:rsidRPr="006435E9">
              <w:rPr>
                <w:rFonts w:ascii="Arial Narrow" w:hAnsi="Arial Narrow" w:cs="Tahoma"/>
                <w:sz w:val="36"/>
              </w:rPr>
              <w:t>COMP6681001</w:t>
            </w:r>
          </w:p>
          <w:p w14:paraId="36656A16" w14:textId="18E3981C" w:rsidR="000035F9" w:rsidRPr="00876A58" w:rsidRDefault="006435E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 w:rsidRPr="006435E9">
              <w:rPr>
                <w:rFonts w:ascii="Arial Narrow" w:hAnsi="Arial Narrow" w:cs="Tahoma"/>
                <w:sz w:val="36"/>
              </w:rPr>
              <w:t>Web Programming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775113CD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Odd</w:t>
            </w:r>
            <w:r w:rsidR="007644D9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6435E9">
              <w:rPr>
                <w:rFonts w:ascii="Arial" w:hAnsi="Arial" w:cs="Arial"/>
                <w:iCs/>
                <w:sz w:val="20"/>
                <w:szCs w:val="20"/>
              </w:rPr>
              <w:t>2022/2023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10B482EF" w:rsidR="009F37DD" w:rsidRPr="00740F48" w:rsidRDefault="00BF0318" w:rsidP="002F11B8">
      <w:pPr>
        <w:spacing w:line="360" w:lineRule="auto"/>
        <w:ind w:firstLine="360"/>
        <w:rPr>
          <w:sz w:val="28"/>
          <w:szCs w:val="28"/>
        </w:rPr>
      </w:pPr>
      <w:r>
        <w:t>MaiBoutique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98E4052" w14:textId="714674DC" w:rsidR="00BF0318" w:rsidRPr="00BF0318" w:rsidRDefault="00BF0318" w:rsidP="00BF0318">
      <w:pPr>
        <w:pStyle w:val="ListParagraph"/>
        <w:spacing w:line="360" w:lineRule="auto"/>
        <w:ind w:left="360"/>
        <w:jc w:val="both"/>
      </w:pPr>
      <w:r w:rsidRPr="00BF0318">
        <w:rPr>
          <w:b/>
          <w:shd w:val="clear" w:color="auto" w:fill="FFFFFF"/>
        </w:rPr>
        <w:t>MaiBoutique</w:t>
      </w:r>
      <w:r w:rsidRPr="00BF0318">
        <w:rPr>
          <w:b/>
        </w:rPr>
        <w:t xml:space="preserve"> </w:t>
      </w:r>
      <w:r>
        <w:t xml:space="preserve">is a website for shopping clothes easily with many options available. </w:t>
      </w:r>
      <w:r w:rsidRPr="00BF0318">
        <w:rPr>
          <w:b/>
          <w:bCs/>
        </w:rPr>
        <w:t>MaiBoutique</w:t>
      </w:r>
      <w:r>
        <w:t xml:space="preserve"> provides a wide selection of clothes that are suitable for use wherever you go. The number of online stores now may make you confused about which e-commerce shop to buy from, but </w:t>
      </w:r>
      <w:r w:rsidRPr="00BF0318">
        <w:rPr>
          <w:b/>
          <w:bCs/>
        </w:rPr>
        <w:t>MaiBoutique</w:t>
      </w:r>
      <w:r>
        <w:t xml:space="preserve"> is here to help you choose the best clothes and at a price that fits in the pockets of many people.</w:t>
      </w:r>
    </w:p>
    <w:p w14:paraId="12AE8008" w14:textId="23B99E61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3ACDEC80" w14:textId="16C9A209" w:rsidR="00723A5D" w:rsidRPr="00723A5D" w:rsidRDefault="00723A5D" w:rsidP="002F11B8">
      <w:pPr>
        <w:pStyle w:val="ListParagraph"/>
        <w:numPr>
          <w:ilvl w:val="0"/>
          <w:numId w:val="20"/>
        </w:numPr>
        <w:spacing w:line="360" w:lineRule="auto"/>
      </w:pPr>
      <w:r>
        <w:t xml:space="preserve">Run </w:t>
      </w:r>
      <w:r w:rsidRPr="00723A5D">
        <w:rPr>
          <w:b/>
          <w:bCs/>
          <w:i/>
          <w:iCs/>
          <w:u w:val="single"/>
        </w:rPr>
        <w:t>composer install</w:t>
      </w:r>
    </w:p>
    <w:p w14:paraId="2543700F" w14:textId="77777777" w:rsidR="00723A5D" w:rsidRDefault="00723A5D" w:rsidP="00723A5D">
      <w:pPr>
        <w:pStyle w:val="ListParagraph"/>
        <w:numPr>
          <w:ilvl w:val="0"/>
          <w:numId w:val="20"/>
        </w:numPr>
        <w:spacing w:line="360" w:lineRule="auto"/>
      </w:pPr>
      <w:proofErr w:type="gramStart"/>
      <w:r>
        <w:t xml:space="preserve">Copy </w:t>
      </w:r>
      <w:r w:rsidRPr="00723A5D">
        <w:rPr>
          <w:highlight w:val="yellow"/>
        </w:rPr>
        <w:t>.</w:t>
      </w:r>
      <w:proofErr w:type="spellStart"/>
      <w:r w:rsidRPr="00723A5D">
        <w:rPr>
          <w:highlight w:val="yellow"/>
        </w:rPr>
        <w:t>env</w:t>
      </w:r>
      <w:proofErr w:type="gramEnd"/>
      <w:r w:rsidRPr="00723A5D">
        <w:rPr>
          <w:highlight w:val="yellow"/>
        </w:rPr>
        <w:t>.example</w:t>
      </w:r>
      <w:proofErr w:type="spellEnd"/>
      <w:r>
        <w:t xml:space="preserve"> and change file name into </w:t>
      </w:r>
      <w:r w:rsidRPr="00723A5D">
        <w:rPr>
          <w:highlight w:val="yellow"/>
        </w:rPr>
        <w:t>.env</w:t>
      </w:r>
    </w:p>
    <w:p w14:paraId="5059EF70" w14:textId="37CB3F5C" w:rsidR="00723A5D" w:rsidRDefault="00723A5D" w:rsidP="00723A5D">
      <w:pPr>
        <w:pStyle w:val="ListParagraph"/>
        <w:numPr>
          <w:ilvl w:val="0"/>
          <w:numId w:val="20"/>
        </w:numPr>
        <w:spacing w:line="360" w:lineRule="auto"/>
      </w:pPr>
      <w:r>
        <w:t xml:space="preserve">Change </w:t>
      </w:r>
      <w:r w:rsidRPr="00723A5D">
        <w:rPr>
          <w:highlight w:val="yellow"/>
        </w:rPr>
        <w:t>DB_DATABASE</w:t>
      </w:r>
      <w:r>
        <w:t xml:space="preserve"> to your preferable DB or you can create DB with the name of </w:t>
      </w:r>
      <w:proofErr w:type="spellStart"/>
      <w:r w:rsidRPr="00723A5D">
        <w:rPr>
          <w:highlight w:val="yellow"/>
        </w:rPr>
        <w:t>maiboutique</w:t>
      </w:r>
      <w:proofErr w:type="spellEnd"/>
    </w:p>
    <w:p w14:paraId="64CA29C7" w14:textId="35888A5E" w:rsidR="00E22D65" w:rsidRPr="00E22D65" w:rsidRDefault="00BF0318" w:rsidP="00E22D65">
      <w:pPr>
        <w:pStyle w:val="ListParagraph"/>
        <w:numPr>
          <w:ilvl w:val="0"/>
          <w:numId w:val="20"/>
        </w:numPr>
        <w:spacing w:line="360" w:lineRule="auto"/>
      </w:pPr>
      <w:r>
        <w:t xml:space="preserve">Before run the server, please run </w:t>
      </w:r>
      <w:r w:rsidRPr="00BF0318">
        <w:rPr>
          <w:b/>
          <w:bCs/>
          <w:i/>
          <w:iCs/>
          <w:u w:val="single"/>
        </w:rPr>
        <w:t xml:space="preserve">php artisan </w:t>
      </w:r>
      <w:proofErr w:type="gramStart"/>
      <w:r w:rsidRPr="00BF0318">
        <w:rPr>
          <w:b/>
          <w:bCs/>
          <w:i/>
          <w:iCs/>
          <w:u w:val="single"/>
        </w:rPr>
        <w:t>migrate:fresh</w:t>
      </w:r>
      <w:proofErr w:type="gramEnd"/>
      <w:r w:rsidRPr="00BF0318">
        <w:rPr>
          <w:b/>
          <w:bCs/>
          <w:i/>
          <w:iCs/>
          <w:u w:val="single"/>
        </w:rPr>
        <w:t xml:space="preserve"> </w:t>
      </w:r>
      <w:r w:rsidR="00FA5500">
        <w:rPr>
          <w:b/>
          <w:bCs/>
          <w:i/>
          <w:iCs/>
          <w:u w:val="single"/>
        </w:rPr>
        <w:t>--</w:t>
      </w:r>
      <w:r w:rsidRPr="00BF0318">
        <w:rPr>
          <w:b/>
          <w:bCs/>
          <w:i/>
          <w:iCs/>
          <w:u w:val="single"/>
        </w:rPr>
        <w:t>seed</w:t>
      </w:r>
      <w:r>
        <w:rPr>
          <w:b/>
          <w:bCs/>
          <w:i/>
          <w:iCs/>
          <w:u w:val="single"/>
        </w:rPr>
        <w:t xml:space="preserve"> </w:t>
      </w:r>
    </w:p>
    <w:p w14:paraId="52311249" w14:textId="51095245" w:rsidR="00E22D65" w:rsidRPr="00E22D65" w:rsidRDefault="00E22D65" w:rsidP="00E22D65">
      <w:pPr>
        <w:pStyle w:val="ListParagraph"/>
        <w:numPr>
          <w:ilvl w:val="0"/>
          <w:numId w:val="20"/>
        </w:numPr>
        <w:spacing w:line="360" w:lineRule="auto"/>
        <w:rPr>
          <w:b/>
          <w:bCs/>
          <w:i/>
          <w:iCs/>
          <w:u w:val="single"/>
        </w:rPr>
      </w:pPr>
      <w:r>
        <w:t xml:space="preserve">Run </w:t>
      </w:r>
      <w:proofErr w:type="spellStart"/>
      <w:r w:rsidRPr="00E22D65">
        <w:rPr>
          <w:b/>
          <w:bCs/>
          <w:i/>
          <w:iCs/>
          <w:u w:val="single"/>
        </w:rPr>
        <w:t>php</w:t>
      </w:r>
      <w:proofErr w:type="spellEnd"/>
      <w:r w:rsidRPr="00E22D65">
        <w:rPr>
          <w:b/>
          <w:bCs/>
          <w:i/>
          <w:iCs/>
          <w:u w:val="single"/>
        </w:rPr>
        <w:t xml:space="preserve"> artisan </w:t>
      </w:r>
      <w:proofErr w:type="spellStart"/>
      <w:proofErr w:type="gramStart"/>
      <w:r w:rsidRPr="00E22D65">
        <w:rPr>
          <w:b/>
          <w:bCs/>
          <w:i/>
          <w:iCs/>
          <w:u w:val="single"/>
        </w:rPr>
        <w:t>storage:link</w:t>
      </w:r>
      <w:proofErr w:type="spellEnd"/>
      <w:proofErr w:type="gramEnd"/>
    </w:p>
    <w:p w14:paraId="0EBA5DF6" w14:textId="30F8DA1A" w:rsidR="00BF0318" w:rsidRDefault="00BF0318" w:rsidP="002F11B8">
      <w:pPr>
        <w:pStyle w:val="ListParagraph"/>
        <w:numPr>
          <w:ilvl w:val="0"/>
          <w:numId w:val="20"/>
        </w:numPr>
        <w:spacing w:line="360" w:lineRule="auto"/>
      </w:pPr>
      <w:r>
        <w:t>Here is credential for login:</w:t>
      </w:r>
    </w:p>
    <w:p w14:paraId="4128F747" w14:textId="61267FBB" w:rsidR="008079F9" w:rsidRDefault="00AD323D" w:rsidP="00BF0318">
      <w:pPr>
        <w:pStyle w:val="ListParagraph"/>
        <w:numPr>
          <w:ilvl w:val="1"/>
          <w:numId w:val="19"/>
        </w:numPr>
        <w:spacing w:line="360" w:lineRule="auto"/>
      </w:pPr>
      <w:r>
        <w:t>Admin:</w:t>
      </w:r>
      <w:r w:rsidR="00BF0318">
        <w:t xml:space="preserve"> </w:t>
      </w:r>
    </w:p>
    <w:p w14:paraId="55D3E85E" w14:textId="52253C09" w:rsidR="00BF0318" w:rsidRDefault="00AD323D" w:rsidP="008079F9">
      <w:pPr>
        <w:pStyle w:val="ListParagraph"/>
        <w:spacing w:line="360" w:lineRule="auto"/>
        <w:ind w:left="1080" w:firstLine="360"/>
      </w:pPr>
      <w:r>
        <w:t>Email:</w:t>
      </w:r>
      <w:r w:rsidR="008079F9">
        <w:t xml:space="preserve"> </w:t>
      </w:r>
      <w:hyperlink r:id="rId9" w:history="1">
        <w:r w:rsidR="008079F9" w:rsidRPr="006C3AE6">
          <w:rPr>
            <w:rStyle w:val="Hyperlink"/>
          </w:rPr>
          <w:t>admin@gmail.com</w:t>
        </w:r>
      </w:hyperlink>
    </w:p>
    <w:p w14:paraId="634C4E80" w14:textId="2F1BC626" w:rsidR="008079F9" w:rsidRDefault="00AD323D" w:rsidP="008079F9">
      <w:pPr>
        <w:pStyle w:val="ListParagraph"/>
        <w:spacing w:line="360" w:lineRule="auto"/>
        <w:ind w:left="1080" w:firstLine="360"/>
      </w:pPr>
      <w:r>
        <w:t>Password:</w:t>
      </w:r>
      <w:r w:rsidR="008079F9">
        <w:t xml:space="preserve"> password</w:t>
      </w:r>
    </w:p>
    <w:p w14:paraId="055E265A" w14:textId="01B3C352" w:rsidR="008079F9" w:rsidRDefault="00AD323D" w:rsidP="008079F9">
      <w:pPr>
        <w:pStyle w:val="ListParagraph"/>
        <w:numPr>
          <w:ilvl w:val="1"/>
          <w:numId w:val="19"/>
        </w:numPr>
        <w:spacing w:line="360" w:lineRule="auto"/>
      </w:pPr>
      <w:r>
        <w:t>Member:</w:t>
      </w:r>
    </w:p>
    <w:p w14:paraId="28DDA0E3" w14:textId="45C7D2AE" w:rsidR="008079F9" w:rsidRDefault="00AD323D" w:rsidP="008079F9">
      <w:pPr>
        <w:pStyle w:val="ListParagraph"/>
        <w:spacing w:line="360" w:lineRule="auto"/>
        <w:ind w:left="1440"/>
      </w:pPr>
      <w:r>
        <w:t>Email:</w:t>
      </w:r>
      <w:r w:rsidR="008079F9">
        <w:t xml:space="preserve"> </w:t>
      </w:r>
      <w:hyperlink r:id="rId10" w:history="1">
        <w:r w:rsidR="008079F9" w:rsidRPr="006C3AE6">
          <w:rPr>
            <w:rStyle w:val="Hyperlink"/>
          </w:rPr>
          <w:t>user@gmail.com</w:t>
        </w:r>
      </w:hyperlink>
    </w:p>
    <w:p w14:paraId="481C01B1" w14:textId="3E00F760" w:rsidR="008079F9" w:rsidRDefault="00AD323D" w:rsidP="008079F9">
      <w:pPr>
        <w:pStyle w:val="ListParagraph"/>
        <w:spacing w:line="360" w:lineRule="auto"/>
        <w:ind w:left="1440"/>
      </w:pPr>
      <w:r>
        <w:t>Password:</w:t>
      </w:r>
      <w:r w:rsidR="008079F9">
        <w:t xml:space="preserve"> password</w:t>
      </w:r>
    </w:p>
    <w:p w14:paraId="68CF4BD3" w14:textId="739CD5C2" w:rsidR="008D6D9E" w:rsidRDefault="008D6D9E" w:rsidP="008079F9">
      <w:pPr>
        <w:pStyle w:val="ListParagraph"/>
        <w:spacing w:line="360" w:lineRule="auto"/>
        <w:ind w:left="1440"/>
      </w:pPr>
    </w:p>
    <w:p w14:paraId="62C17A32" w14:textId="4299A8DB" w:rsidR="008D6D9E" w:rsidRDefault="008D6D9E" w:rsidP="008079F9">
      <w:pPr>
        <w:pStyle w:val="ListParagraph"/>
        <w:spacing w:line="360" w:lineRule="auto"/>
        <w:ind w:left="1440"/>
      </w:pPr>
      <w:r>
        <w:t xml:space="preserve">Link </w:t>
      </w:r>
      <w:proofErr w:type="spellStart"/>
      <w:r>
        <w:t>Github</w:t>
      </w:r>
      <w:proofErr w:type="spellEnd"/>
      <w:r>
        <w:t xml:space="preserve">: </w:t>
      </w:r>
      <w:hyperlink r:id="rId11" w:history="1">
        <w:r w:rsidRPr="00CA4314">
          <w:rPr>
            <w:rStyle w:val="Hyperlink"/>
          </w:rPr>
          <w:t>https://github.com/alexgrant20/maiboutique-lab.git</w:t>
        </w:r>
      </w:hyperlink>
      <w:r>
        <w:t xml:space="preserve"> </w:t>
      </w:r>
    </w:p>
    <w:p w14:paraId="131BCCCB" w14:textId="23982C44" w:rsidR="008079F9" w:rsidRDefault="008D6D9E" w:rsidP="001C6241">
      <w:pPr>
        <w:pStyle w:val="ListParagraph"/>
        <w:tabs>
          <w:tab w:val="left" w:pos="4596"/>
        </w:tabs>
        <w:spacing w:line="360" w:lineRule="auto"/>
        <w:ind w:left="1440"/>
      </w:pPr>
      <w:r>
        <w:tab/>
      </w:r>
    </w:p>
    <w:p w14:paraId="773EF8AD" w14:textId="77777777" w:rsidR="00723A5D" w:rsidRDefault="00723A5D" w:rsidP="00723A5D">
      <w:pPr>
        <w:spacing w:line="360" w:lineRule="auto"/>
      </w:pPr>
    </w:p>
    <w:p w14:paraId="2AB528CF" w14:textId="29683D3A" w:rsidR="008079F9" w:rsidRDefault="008079F9" w:rsidP="008079F9">
      <w:pPr>
        <w:pStyle w:val="ListParagraph"/>
        <w:numPr>
          <w:ilvl w:val="0"/>
          <w:numId w:val="24"/>
        </w:numPr>
        <w:spacing w:line="360" w:lineRule="auto"/>
      </w:pPr>
      <w:r>
        <w:lastRenderedPageBreak/>
        <w:t>Welcome Homepage</w:t>
      </w:r>
    </w:p>
    <w:p w14:paraId="5E3FA9A2" w14:textId="77777777" w:rsidR="008079F9" w:rsidRDefault="008079F9" w:rsidP="008079F9">
      <w:pPr>
        <w:pStyle w:val="ListParagraph"/>
        <w:keepNext/>
        <w:spacing w:line="360" w:lineRule="auto"/>
      </w:pPr>
      <w:r w:rsidRPr="008079F9">
        <w:rPr>
          <w:noProof/>
        </w:rPr>
        <w:drawing>
          <wp:inline distT="0" distB="0" distL="0" distR="0" wp14:anchorId="34F2F949" wp14:editId="575BD2AC">
            <wp:extent cx="6280785" cy="2937510"/>
            <wp:effectExtent l="0" t="0" r="5715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A646" w14:textId="608EE2BE" w:rsidR="008079F9" w:rsidRPr="00916CBE" w:rsidRDefault="008079F9" w:rsidP="008079F9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16CBE">
        <w:rPr>
          <w:b/>
          <w:bCs/>
          <w:color w:val="auto"/>
          <w:sz w:val="22"/>
          <w:szCs w:val="22"/>
        </w:rPr>
        <w:t xml:space="preserve">Figure </w:t>
      </w:r>
      <w:r w:rsidRPr="00916CBE">
        <w:rPr>
          <w:b/>
          <w:bCs/>
          <w:color w:val="auto"/>
          <w:sz w:val="22"/>
          <w:szCs w:val="22"/>
        </w:rPr>
        <w:fldChar w:fldCharType="begin"/>
      </w:r>
      <w:r w:rsidRPr="00916CBE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16CBE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</w:t>
      </w:r>
      <w:r w:rsidRPr="00916CBE">
        <w:rPr>
          <w:b/>
          <w:bCs/>
          <w:color w:val="auto"/>
          <w:sz w:val="22"/>
          <w:szCs w:val="22"/>
        </w:rPr>
        <w:fldChar w:fldCharType="end"/>
      </w:r>
      <w:r w:rsidRPr="00916CBE">
        <w:rPr>
          <w:b/>
          <w:bCs/>
          <w:color w:val="auto"/>
          <w:sz w:val="22"/>
          <w:szCs w:val="22"/>
        </w:rPr>
        <w:t>. Welcome Page</w:t>
      </w:r>
    </w:p>
    <w:p w14:paraId="32C5718C" w14:textId="038C59C4" w:rsidR="008079F9" w:rsidRDefault="00916CBE" w:rsidP="008079F9">
      <w:pPr>
        <w:pStyle w:val="ListParagraph"/>
        <w:numPr>
          <w:ilvl w:val="0"/>
          <w:numId w:val="24"/>
        </w:numPr>
        <w:spacing w:line="360" w:lineRule="auto"/>
      </w:pPr>
      <w:r>
        <w:t>Sign In</w:t>
      </w:r>
    </w:p>
    <w:p w14:paraId="2F3FB950" w14:textId="77777777" w:rsidR="00916CBE" w:rsidRDefault="00916CBE" w:rsidP="00916CBE">
      <w:pPr>
        <w:pStyle w:val="ListParagraph"/>
        <w:keepNext/>
        <w:spacing w:line="360" w:lineRule="auto"/>
      </w:pPr>
      <w:r>
        <w:rPr>
          <w:noProof/>
        </w:rPr>
        <w:drawing>
          <wp:inline distT="0" distB="0" distL="0" distR="0" wp14:anchorId="518C880B" wp14:editId="5F99FEDD">
            <wp:extent cx="6280785" cy="3533140"/>
            <wp:effectExtent l="19050" t="19050" r="24765" b="1016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533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11D51" w14:textId="74DE1D0A" w:rsidR="00916CBE" w:rsidRPr="00916CBE" w:rsidRDefault="00916CBE" w:rsidP="004167DD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16CBE">
        <w:rPr>
          <w:b/>
          <w:bCs/>
          <w:color w:val="auto"/>
          <w:sz w:val="22"/>
          <w:szCs w:val="22"/>
        </w:rPr>
        <w:t xml:space="preserve">Figure </w:t>
      </w:r>
      <w:r w:rsidRPr="00916CBE">
        <w:rPr>
          <w:b/>
          <w:bCs/>
          <w:color w:val="auto"/>
          <w:sz w:val="22"/>
          <w:szCs w:val="22"/>
        </w:rPr>
        <w:fldChar w:fldCharType="begin"/>
      </w:r>
      <w:r w:rsidRPr="00916CBE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16CBE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2</w:t>
      </w:r>
      <w:r w:rsidRPr="00916CBE">
        <w:rPr>
          <w:b/>
          <w:bCs/>
          <w:color w:val="auto"/>
          <w:sz w:val="22"/>
          <w:szCs w:val="22"/>
        </w:rPr>
        <w:fldChar w:fldCharType="end"/>
      </w:r>
      <w:r w:rsidRPr="00916CBE">
        <w:rPr>
          <w:b/>
          <w:bCs/>
          <w:color w:val="auto"/>
          <w:sz w:val="22"/>
          <w:szCs w:val="22"/>
        </w:rPr>
        <w:t>. Sign In Page</w:t>
      </w:r>
    </w:p>
    <w:p w14:paraId="1C6B0AEE" w14:textId="518F0CA3" w:rsidR="00916CBE" w:rsidRDefault="00916CBE" w:rsidP="00916CBE"/>
    <w:p w14:paraId="77E4A5EF" w14:textId="19BECCBE" w:rsidR="00916CBE" w:rsidRDefault="00916CBE" w:rsidP="00916CBE"/>
    <w:p w14:paraId="47C165DF" w14:textId="616DF579" w:rsidR="00916CBE" w:rsidRDefault="00916CBE" w:rsidP="00916CBE"/>
    <w:p w14:paraId="526F1E83" w14:textId="0BF27597" w:rsidR="00916CBE" w:rsidRDefault="00916CBE" w:rsidP="00916CBE"/>
    <w:p w14:paraId="6F95C7D7" w14:textId="602086D4" w:rsidR="00916CBE" w:rsidRDefault="00916CBE" w:rsidP="00916CBE"/>
    <w:p w14:paraId="5AE15971" w14:textId="77777777" w:rsidR="00916CBE" w:rsidRPr="00916CBE" w:rsidRDefault="00916CBE" w:rsidP="00916CBE"/>
    <w:p w14:paraId="698F0D01" w14:textId="12692CE0" w:rsidR="00916CBE" w:rsidRDefault="00916CBE" w:rsidP="008079F9">
      <w:pPr>
        <w:pStyle w:val="ListParagraph"/>
        <w:numPr>
          <w:ilvl w:val="0"/>
          <w:numId w:val="24"/>
        </w:numPr>
        <w:spacing w:line="360" w:lineRule="auto"/>
      </w:pPr>
      <w:r>
        <w:t>Sign Up</w:t>
      </w:r>
    </w:p>
    <w:p w14:paraId="3C350FCA" w14:textId="77777777" w:rsidR="00916CBE" w:rsidRDefault="00916CBE" w:rsidP="00916CBE">
      <w:pPr>
        <w:pStyle w:val="ListParagraph"/>
        <w:keepNext/>
        <w:spacing w:line="360" w:lineRule="auto"/>
      </w:pPr>
      <w:r>
        <w:rPr>
          <w:noProof/>
        </w:rPr>
        <w:drawing>
          <wp:inline distT="0" distB="0" distL="0" distR="0" wp14:anchorId="60C69E16" wp14:editId="41EEA807">
            <wp:extent cx="6280785" cy="3533140"/>
            <wp:effectExtent l="19050" t="19050" r="24765" b="1016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533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EB54C8" w14:textId="26466E2B" w:rsidR="00916CBE" w:rsidRPr="00916CBE" w:rsidRDefault="00916CBE" w:rsidP="00916CBE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16CBE">
        <w:rPr>
          <w:b/>
          <w:bCs/>
          <w:color w:val="auto"/>
          <w:sz w:val="22"/>
          <w:szCs w:val="22"/>
        </w:rPr>
        <w:t xml:space="preserve">Figure </w:t>
      </w:r>
      <w:r w:rsidRPr="00916CBE">
        <w:rPr>
          <w:b/>
          <w:bCs/>
          <w:color w:val="auto"/>
          <w:sz w:val="22"/>
          <w:szCs w:val="22"/>
        </w:rPr>
        <w:fldChar w:fldCharType="begin"/>
      </w:r>
      <w:r w:rsidRPr="00916CBE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16CBE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3</w:t>
      </w:r>
      <w:r w:rsidRPr="00916CBE">
        <w:rPr>
          <w:b/>
          <w:bCs/>
          <w:color w:val="auto"/>
          <w:sz w:val="22"/>
          <w:szCs w:val="22"/>
        </w:rPr>
        <w:fldChar w:fldCharType="end"/>
      </w:r>
      <w:r w:rsidRPr="00916CBE">
        <w:rPr>
          <w:b/>
          <w:bCs/>
          <w:color w:val="auto"/>
          <w:sz w:val="22"/>
          <w:szCs w:val="22"/>
        </w:rPr>
        <w:t>. Sign Up Page</w:t>
      </w:r>
    </w:p>
    <w:p w14:paraId="30DA9A48" w14:textId="27737E9E" w:rsidR="00916CBE" w:rsidRDefault="00916CBE" w:rsidP="00E33B20">
      <w:pPr>
        <w:pStyle w:val="ListParagraph"/>
        <w:numPr>
          <w:ilvl w:val="0"/>
          <w:numId w:val="24"/>
        </w:numPr>
        <w:spacing w:line="360" w:lineRule="auto"/>
      </w:pPr>
      <w:r>
        <w:t>Home</w:t>
      </w:r>
    </w:p>
    <w:p w14:paraId="0DD85EC0" w14:textId="51BDB04C" w:rsidR="00916CBE" w:rsidRDefault="0008179C" w:rsidP="00916CBE">
      <w:pPr>
        <w:pStyle w:val="ListParagraph"/>
        <w:keepNext/>
        <w:spacing w:line="360" w:lineRule="auto"/>
      </w:pPr>
      <w:r>
        <w:rPr>
          <w:noProof/>
        </w:rPr>
        <w:drawing>
          <wp:inline distT="0" distB="0" distL="0" distR="0" wp14:anchorId="7EF860B8" wp14:editId="13D8EAFB">
            <wp:extent cx="6225235" cy="3896126"/>
            <wp:effectExtent l="0" t="0" r="444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821" cy="390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A6C3C" w14:textId="79B64D15" w:rsidR="00916CBE" w:rsidRPr="0008179C" w:rsidRDefault="00916CBE" w:rsidP="0008179C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16CBE">
        <w:rPr>
          <w:b/>
          <w:bCs/>
          <w:color w:val="auto"/>
          <w:sz w:val="22"/>
          <w:szCs w:val="22"/>
        </w:rPr>
        <w:t xml:space="preserve">Figure </w:t>
      </w:r>
      <w:r w:rsidRPr="00916CBE">
        <w:rPr>
          <w:b/>
          <w:bCs/>
          <w:color w:val="auto"/>
          <w:sz w:val="22"/>
          <w:szCs w:val="22"/>
        </w:rPr>
        <w:fldChar w:fldCharType="begin"/>
      </w:r>
      <w:r w:rsidRPr="00916CBE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16CBE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4</w:t>
      </w:r>
      <w:r w:rsidRPr="00916CBE">
        <w:rPr>
          <w:b/>
          <w:bCs/>
          <w:color w:val="auto"/>
          <w:sz w:val="22"/>
          <w:szCs w:val="22"/>
        </w:rPr>
        <w:fldChar w:fldCharType="end"/>
      </w:r>
      <w:r w:rsidRPr="00916CBE">
        <w:rPr>
          <w:b/>
          <w:bCs/>
          <w:color w:val="auto"/>
          <w:sz w:val="22"/>
          <w:szCs w:val="22"/>
        </w:rPr>
        <w:t>. Home Page with menu (for member)</w:t>
      </w:r>
    </w:p>
    <w:p w14:paraId="4BE778CC" w14:textId="77777777" w:rsidR="00916CBE" w:rsidRPr="00916CBE" w:rsidRDefault="00916CBE" w:rsidP="00916CBE"/>
    <w:p w14:paraId="62FE2829" w14:textId="581CD4B3" w:rsidR="00916CBE" w:rsidRDefault="0008179C" w:rsidP="00916CBE">
      <w:pPr>
        <w:pStyle w:val="ListParagraph"/>
        <w:keepNext/>
        <w:spacing w:line="360" w:lineRule="auto"/>
      </w:pPr>
      <w:r>
        <w:rPr>
          <w:noProof/>
        </w:rPr>
        <w:drawing>
          <wp:inline distT="0" distB="0" distL="0" distR="0" wp14:anchorId="7727EBA0" wp14:editId="0CF52D85">
            <wp:extent cx="6188659" cy="3873234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038" cy="388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3198" w14:textId="0BA7E121" w:rsidR="00916CBE" w:rsidRPr="00916CBE" w:rsidRDefault="00916CBE" w:rsidP="00916CBE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16CBE">
        <w:rPr>
          <w:b/>
          <w:bCs/>
          <w:color w:val="auto"/>
          <w:sz w:val="22"/>
          <w:szCs w:val="22"/>
        </w:rPr>
        <w:t xml:space="preserve">Figure </w:t>
      </w:r>
      <w:r w:rsidRPr="00916CBE">
        <w:rPr>
          <w:b/>
          <w:bCs/>
          <w:color w:val="auto"/>
          <w:sz w:val="22"/>
          <w:szCs w:val="22"/>
        </w:rPr>
        <w:fldChar w:fldCharType="begin"/>
      </w:r>
      <w:r w:rsidRPr="00916CBE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16CBE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5</w:t>
      </w:r>
      <w:r w:rsidRPr="00916CBE">
        <w:rPr>
          <w:b/>
          <w:bCs/>
          <w:color w:val="auto"/>
          <w:sz w:val="22"/>
          <w:szCs w:val="22"/>
        </w:rPr>
        <w:fldChar w:fldCharType="end"/>
      </w:r>
      <w:r w:rsidRPr="00916CBE">
        <w:rPr>
          <w:b/>
          <w:bCs/>
          <w:color w:val="auto"/>
          <w:sz w:val="22"/>
          <w:szCs w:val="22"/>
        </w:rPr>
        <w:t>. Home Page with menu (for admin)</w:t>
      </w:r>
    </w:p>
    <w:p w14:paraId="19FA40A1" w14:textId="1766F09C" w:rsidR="00916CBE" w:rsidRDefault="00137939" w:rsidP="00E33B20">
      <w:pPr>
        <w:pStyle w:val="ListParagraph"/>
        <w:numPr>
          <w:ilvl w:val="0"/>
          <w:numId w:val="24"/>
        </w:numPr>
        <w:spacing w:line="360" w:lineRule="auto"/>
      </w:pPr>
      <w:r>
        <w:t>Detail Product</w:t>
      </w:r>
    </w:p>
    <w:p w14:paraId="51729CC0" w14:textId="1DB1C4A3" w:rsidR="00137939" w:rsidRDefault="0008179C" w:rsidP="00137939">
      <w:pPr>
        <w:pStyle w:val="ListParagraph"/>
        <w:keepNext/>
        <w:spacing w:line="360" w:lineRule="auto"/>
      </w:pPr>
      <w:r>
        <w:rPr>
          <w:noProof/>
        </w:rPr>
        <w:drawing>
          <wp:inline distT="0" distB="0" distL="0" distR="0" wp14:anchorId="47D162DB" wp14:editId="4851FDFF">
            <wp:extent cx="6280785" cy="2609215"/>
            <wp:effectExtent l="0" t="0" r="5715" b="63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5647" w14:textId="5D3320C1" w:rsidR="00137939" w:rsidRDefault="00137939" w:rsidP="00137939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137939">
        <w:rPr>
          <w:b/>
          <w:bCs/>
          <w:color w:val="auto"/>
          <w:sz w:val="22"/>
          <w:szCs w:val="22"/>
        </w:rPr>
        <w:t xml:space="preserve">Figure </w:t>
      </w:r>
      <w:r w:rsidRPr="00137939">
        <w:rPr>
          <w:b/>
          <w:bCs/>
          <w:color w:val="auto"/>
          <w:sz w:val="22"/>
          <w:szCs w:val="22"/>
        </w:rPr>
        <w:fldChar w:fldCharType="begin"/>
      </w:r>
      <w:r w:rsidRPr="00137939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137939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6</w:t>
      </w:r>
      <w:r w:rsidRPr="00137939">
        <w:rPr>
          <w:b/>
          <w:bCs/>
          <w:color w:val="auto"/>
          <w:sz w:val="22"/>
          <w:szCs w:val="22"/>
        </w:rPr>
        <w:fldChar w:fldCharType="end"/>
      </w:r>
      <w:r w:rsidRPr="00137939">
        <w:rPr>
          <w:b/>
          <w:bCs/>
          <w:color w:val="auto"/>
          <w:sz w:val="22"/>
          <w:szCs w:val="22"/>
        </w:rPr>
        <w:t>. Detail Product Page (for member)</w:t>
      </w:r>
    </w:p>
    <w:p w14:paraId="0B25DE0B" w14:textId="77777777" w:rsidR="004C7293" w:rsidRPr="004C7293" w:rsidRDefault="004C7293" w:rsidP="004C7293"/>
    <w:p w14:paraId="416A9342" w14:textId="05801700" w:rsidR="004C7293" w:rsidRDefault="0008179C" w:rsidP="004C7293">
      <w:pPr>
        <w:pStyle w:val="ListParagraph"/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1DFEFDFE" wp14:editId="5BAFEABB">
            <wp:extent cx="6280785" cy="2713355"/>
            <wp:effectExtent l="0" t="0" r="5715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53E" w14:textId="5BC05B10" w:rsidR="00137939" w:rsidRPr="004C7293" w:rsidRDefault="004C7293" w:rsidP="004C7293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4C7293">
        <w:rPr>
          <w:b/>
          <w:bCs/>
          <w:color w:val="auto"/>
          <w:sz w:val="22"/>
          <w:szCs w:val="22"/>
        </w:rPr>
        <w:t xml:space="preserve">Figure </w:t>
      </w:r>
      <w:r w:rsidRPr="004C7293">
        <w:rPr>
          <w:b/>
          <w:bCs/>
          <w:color w:val="auto"/>
          <w:sz w:val="22"/>
          <w:szCs w:val="22"/>
        </w:rPr>
        <w:fldChar w:fldCharType="begin"/>
      </w:r>
      <w:r w:rsidRPr="004C72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C72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7</w:t>
      </w:r>
      <w:r w:rsidRPr="004C7293">
        <w:rPr>
          <w:b/>
          <w:bCs/>
          <w:color w:val="auto"/>
          <w:sz w:val="22"/>
          <w:szCs w:val="22"/>
        </w:rPr>
        <w:fldChar w:fldCharType="end"/>
      </w:r>
      <w:r w:rsidRPr="004C7293">
        <w:rPr>
          <w:b/>
          <w:bCs/>
          <w:color w:val="auto"/>
          <w:sz w:val="22"/>
          <w:szCs w:val="22"/>
        </w:rPr>
        <w:t>. Detail Product Page (for admin)</w:t>
      </w:r>
    </w:p>
    <w:p w14:paraId="1A35CEAF" w14:textId="5D050A1B" w:rsidR="004C7293" w:rsidRDefault="004C7293" w:rsidP="00E33B20">
      <w:pPr>
        <w:pStyle w:val="ListParagraph"/>
        <w:numPr>
          <w:ilvl w:val="0"/>
          <w:numId w:val="24"/>
        </w:numPr>
        <w:spacing w:line="360" w:lineRule="auto"/>
      </w:pPr>
      <w:r>
        <w:t>View Cart</w:t>
      </w:r>
    </w:p>
    <w:p w14:paraId="6A728822" w14:textId="65A92AF3" w:rsidR="004C7293" w:rsidRDefault="0008179C" w:rsidP="004C7293">
      <w:pPr>
        <w:pStyle w:val="ListParagraph"/>
        <w:keepNext/>
        <w:spacing w:line="360" w:lineRule="auto"/>
      </w:pPr>
      <w:r>
        <w:rPr>
          <w:noProof/>
        </w:rPr>
        <w:drawing>
          <wp:inline distT="0" distB="0" distL="0" distR="0" wp14:anchorId="25E197F4" wp14:editId="06B71CAE">
            <wp:extent cx="6280785" cy="2630170"/>
            <wp:effectExtent l="0" t="0" r="5715" b="0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8866" w14:textId="45BBF50C" w:rsidR="004C7293" w:rsidRDefault="004C7293" w:rsidP="004C7293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4C7293">
        <w:rPr>
          <w:b/>
          <w:bCs/>
          <w:color w:val="auto"/>
          <w:sz w:val="22"/>
          <w:szCs w:val="22"/>
        </w:rPr>
        <w:t xml:space="preserve">Figure </w:t>
      </w:r>
      <w:r w:rsidRPr="004C7293">
        <w:rPr>
          <w:b/>
          <w:bCs/>
          <w:color w:val="auto"/>
          <w:sz w:val="22"/>
          <w:szCs w:val="22"/>
        </w:rPr>
        <w:fldChar w:fldCharType="begin"/>
      </w:r>
      <w:r w:rsidRPr="004C72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C72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8</w:t>
      </w:r>
      <w:r w:rsidRPr="004C7293">
        <w:rPr>
          <w:b/>
          <w:bCs/>
          <w:color w:val="auto"/>
          <w:sz w:val="22"/>
          <w:szCs w:val="22"/>
        </w:rPr>
        <w:fldChar w:fldCharType="end"/>
      </w:r>
      <w:r w:rsidRPr="004C7293">
        <w:rPr>
          <w:b/>
          <w:bCs/>
          <w:color w:val="auto"/>
          <w:sz w:val="22"/>
          <w:szCs w:val="22"/>
        </w:rPr>
        <w:t>. Cart Page</w:t>
      </w:r>
    </w:p>
    <w:p w14:paraId="303BA66D" w14:textId="7B6C6D8C" w:rsidR="004C7293" w:rsidRDefault="004C7293" w:rsidP="004C7293"/>
    <w:p w14:paraId="09B39EC8" w14:textId="39D3F11D" w:rsidR="004C7293" w:rsidRDefault="004C7293" w:rsidP="004C7293"/>
    <w:p w14:paraId="12D5BE54" w14:textId="3FD095A3" w:rsidR="0008179C" w:rsidRDefault="0008179C" w:rsidP="004C7293"/>
    <w:p w14:paraId="400964E8" w14:textId="4370F831" w:rsidR="0008179C" w:rsidRDefault="0008179C" w:rsidP="004C7293"/>
    <w:p w14:paraId="5FEE3675" w14:textId="50AC0B5B" w:rsidR="0008179C" w:rsidRDefault="0008179C" w:rsidP="004C7293"/>
    <w:p w14:paraId="733C8EA0" w14:textId="753897E4" w:rsidR="0008179C" w:rsidRDefault="0008179C" w:rsidP="004C7293"/>
    <w:p w14:paraId="17280B21" w14:textId="763FA9DB" w:rsidR="0008179C" w:rsidRDefault="0008179C" w:rsidP="004C7293"/>
    <w:p w14:paraId="03643198" w14:textId="35CF5196" w:rsidR="0008179C" w:rsidRDefault="0008179C" w:rsidP="004C7293"/>
    <w:p w14:paraId="6D79B843" w14:textId="719EDB32" w:rsidR="0008179C" w:rsidRDefault="0008179C" w:rsidP="004C7293"/>
    <w:p w14:paraId="764C0CEA" w14:textId="77777777" w:rsidR="0008179C" w:rsidRDefault="0008179C" w:rsidP="004C7293"/>
    <w:p w14:paraId="696E838A" w14:textId="4FB940B0" w:rsidR="004C7293" w:rsidRDefault="004C7293" w:rsidP="004C7293"/>
    <w:p w14:paraId="10F38DEF" w14:textId="6A98D62D" w:rsidR="004C7293" w:rsidRDefault="004C7293" w:rsidP="004C7293"/>
    <w:p w14:paraId="045D59B6" w14:textId="77777777" w:rsidR="004C7293" w:rsidRPr="004C7293" w:rsidRDefault="004C7293" w:rsidP="004C7293"/>
    <w:p w14:paraId="3473E42B" w14:textId="4C9501BD" w:rsidR="004C7293" w:rsidRDefault="004C7293" w:rsidP="00E33B20">
      <w:pPr>
        <w:pStyle w:val="ListParagraph"/>
        <w:numPr>
          <w:ilvl w:val="0"/>
          <w:numId w:val="24"/>
        </w:numPr>
        <w:spacing w:line="360" w:lineRule="auto"/>
      </w:pPr>
      <w:r>
        <w:lastRenderedPageBreak/>
        <w:t>Edit Cart Page</w:t>
      </w:r>
    </w:p>
    <w:p w14:paraId="67089AB1" w14:textId="05599CA2" w:rsidR="004C7293" w:rsidRDefault="0008179C" w:rsidP="004C7293">
      <w:pPr>
        <w:pStyle w:val="ListParagraph"/>
        <w:keepNext/>
        <w:spacing w:line="360" w:lineRule="auto"/>
      </w:pPr>
      <w:r>
        <w:rPr>
          <w:noProof/>
        </w:rPr>
        <w:drawing>
          <wp:inline distT="0" distB="0" distL="0" distR="0" wp14:anchorId="59DA9983" wp14:editId="28DDF70D">
            <wp:extent cx="6280785" cy="2614930"/>
            <wp:effectExtent l="0" t="0" r="5715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9052" w14:textId="4AFF1EDC" w:rsidR="004C7293" w:rsidRPr="004C7293" w:rsidRDefault="004C7293" w:rsidP="004C7293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4C7293">
        <w:rPr>
          <w:b/>
          <w:bCs/>
          <w:color w:val="auto"/>
          <w:sz w:val="22"/>
          <w:szCs w:val="22"/>
        </w:rPr>
        <w:t xml:space="preserve">Figure </w:t>
      </w:r>
      <w:r w:rsidRPr="004C7293">
        <w:rPr>
          <w:b/>
          <w:bCs/>
          <w:color w:val="auto"/>
          <w:sz w:val="22"/>
          <w:szCs w:val="22"/>
        </w:rPr>
        <w:fldChar w:fldCharType="begin"/>
      </w:r>
      <w:r w:rsidRPr="004C72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C72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9</w:t>
      </w:r>
      <w:r w:rsidRPr="004C7293">
        <w:rPr>
          <w:b/>
          <w:bCs/>
          <w:color w:val="auto"/>
          <w:sz w:val="22"/>
          <w:szCs w:val="22"/>
        </w:rPr>
        <w:fldChar w:fldCharType="end"/>
      </w:r>
      <w:r w:rsidRPr="004C7293">
        <w:rPr>
          <w:b/>
          <w:bCs/>
          <w:color w:val="auto"/>
          <w:sz w:val="22"/>
          <w:szCs w:val="22"/>
        </w:rPr>
        <w:t>. Edit Cart Page</w:t>
      </w:r>
    </w:p>
    <w:p w14:paraId="65D99068" w14:textId="209D311E" w:rsidR="004C7293" w:rsidRDefault="004C7293" w:rsidP="00E33B20">
      <w:pPr>
        <w:pStyle w:val="ListParagraph"/>
        <w:numPr>
          <w:ilvl w:val="0"/>
          <w:numId w:val="24"/>
        </w:numPr>
        <w:spacing w:line="360" w:lineRule="auto"/>
      </w:pPr>
      <w:r>
        <w:t>Transaction History</w:t>
      </w:r>
    </w:p>
    <w:p w14:paraId="3574E588" w14:textId="77777777" w:rsidR="004C7293" w:rsidRDefault="004C7293" w:rsidP="004C7293">
      <w:pPr>
        <w:pStyle w:val="ListParagraph"/>
        <w:keepNext/>
        <w:spacing w:line="360" w:lineRule="auto"/>
      </w:pPr>
      <w:r w:rsidRPr="004C7293">
        <w:rPr>
          <w:noProof/>
        </w:rPr>
        <w:drawing>
          <wp:inline distT="0" distB="0" distL="0" distR="0" wp14:anchorId="25618E65" wp14:editId="174CD690">
            <wp:extent cx="6280785" cy="3163570"/>
            <wp:effectExtent l="0" t="0" r="5715" b="0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2058" w14:textId="3BFAD960" w:rsidR="004C7293" w:rsidRDefault="004C7293" w:rsidP="004C7293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4C7293">
        <w:rPr>
          <w:b/>
          <w:bCs/>
          <w:color w:val="auto"/>
          <w:sz w:val="22"/>
          <w:szCs w:val="22"/>
        </w:rPr>
        <w:t xml:space="preserve">Figure </w:t>
      </w:r>
      <w:r w:rsidRPr="004C7293">
        <w:rPr>
          <w:b/>
          <w:bCs/>
          <w:color w:val="auto"/>
          <w:sz w:val="22"/>
          <w:szCs w:val="22"/>
        </w:rPr>
        <w:fldChar w:fldCharType="begin"/>
      </w:r>
      <w:r w:rsidRPr="004C72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C72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10</w:t>
      </w:r>
      <w:r w:rsidRPr="004C7293">
        <w:rPr>
          <w:b/>
          <w:bCs/>
          <w:color w:val="auto"/>
          <w:sz w:val="22"/>
          <w:szCs w:val="22"/>
        </w:rPr>
        <w:fldChar w:fldCharType="end"/>
      </w:r>
      <w:r w:rsidRPr="004C7293">
        <w:rPr>
          <w:b/>
          <w:bCs/>
          <w:color w:val="auto"/>
          <w:sz w:val="22"/>
          <w:szCs w:val="22"/>
        </w:rPr>
        <w:t>. Transaction History Page</w:t>
      </w:r>
    </w:p>
    <w:p w14:paraId="7C4D33A9" w14:textId="38C3D9D9" w:rsidR="004C7293" w:rsidRDefault="004C7293" w:rsidP="004C7293"/>
    <w:p w14:paraId="1BE8CC39" w14:textId="45D6EDE6" w:rsidR="0008179C" w:rsidRDefault="0008179C" w:rsidP="004C7293"/>
    <w:p w14:paraId="61715D81" w14:textId="551D0C9B" w:rsidR="00723A5D" w:rsidRDefault="00723A5D" w:rsidP="004C7293"/>
    <w:p w14:paraId="567981FB" w14:textId="0E7C54B3" w:rsidR="00723A5D" w:rsidRDefault="00723A5D" w:rsidP="004C7293"/>
    <w:p w14:paraId="52CA1AB0" w14:textId="2E6EAC9A" w:rsidR="00723A5D" w:rsidRDefault="00723A5D" w:rsidP="004C7293"/>
    <w:p w14:paraId="66E0618A" w14:textId="490AE3EB" w:rsidR="00723A5D" w:rsidRDefault="00723A5D" w:rsidP="004C7293"/>
    <w:p w14:paraId="41D680B8" w14:textId="5D14DE38" w:rsidR="00723A5D" w:rsidRDefault="00723A5D" w:rsidP="004C7293"/>
    <w:p w14:paraId="049E0036" w14:textId="77777777" w:rsidR="00723A5D" w:rsidRDefault="00723A5D" w:rsidP="004C7293"/>
    <w:p w14:paraId="4C7131C0" w14:textId="77777777" w:rsidR="004C7293" w:rsidRPr="004C7293" w:rsidRDefault="004C7293" w:rsidP="004C7293"/>
    <w:p w14:paraId="779EC29E" w14:textId="5F14E514" w:rsidR="004C7293" w:rsidRDefault="004C7293" w:rsidP="00E33B20">
      <w:pPr>
        <w:pStyle w:val="ListParagraph"/>
        <w:numPr>
          <w:ilvl w:val="0"/>
          <w:numId w:val="24"/>
        </w:numPr>
        <w:spacing w:line="360" w:lineRule="auto"/>
      </w:pPr>
      <w:r>
        <w:lastRenderedPageBreak/>
        <w:t>View Profile</w:t>
      </w:r>
    </w:p>
    <w:p w14:paraId="65A639CE" w14:textId="77777777" w:rsidR="00493693" w:rsidRDefault="00493693" w:rsidP="00493693">
      <w:pPr>
        <w:pStyle w:val="ListParagraph"/>
        <w:keepNext/>
        <w:spacing w:line="360" w:lineRule="auto"/>
      </w:pPr>
      <w:r w:rsidRPr="00493693">
        <w:rPr>
          <w:noProof/>
        </w:rPr>
        <w:drawing>
          <wp:inline distT="0" distB="0" distL="0" distR="0" wp14:anchorId="7DBD05F2" wp14:editId="25C82A29">
            <wp:extent cx="6280785" cy="3340100"/>
            <wp:effectExtent l="0" t="0" r="5715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2322" w14:textId="0D8AAFDD" w:rsidR="004C7293" w:rsidRPr="00493693" w:rsidRDefault="00493693" w:rsidP="00493693">
      <w:pPr>
        <w:pStyle w:val="Caption"/>
        <w:ind w:left="1440"/>
        <w:jc w:val="center"/>
        <w:rPr>
          <w:b/>
          <w:bCs/>
          <w:color w:val="auto"/>
          <w:sz w:val="22"/>
          <w:szCs w:val="22"/>
        </w:rPr>
      </w:pPr>
      <w:r w:rsidRPr="00493693">
        <w:rPr>
          <w:b/>
          <w:bCs/>
          <w:color w:val="auto"/>
          <w:sz w:val="22"/>
          <w:szCs w:val="22"/>
        </w:rPr>
        <w:t xml:space="preserve">Figure </w:t>
      </w:r>
      <w:r w:rsidRPr="00493693">
        <w:rPr>
          <w:b/>
          <w:bCs/>
          <w:color w:val="auto"/>
          <w:sz w:val="22"/>
          <w:szCs w:val="22"/>
        </w:rPr>
        <w:fldChar w:fldCharType="begin"/>
      </w:r>
      <w:r w:rsidRPr="004936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936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11</w:t>
      </w:r>
      <w:r w:rsidRPr="00493693">
        <w:rPr>
          <w:b/>
          <w:bCs/>
          <w:color w:val="auto"/>
          <w:sz w:val="22"/>
          <w:szCs w:val="22"/>
        </w:rPr>
        <w:fldChar w:fldCharType="end"/>
      </w:r>
      <w:r w:rsidRPr="00493693">
        <w:rPr>
          <w:b/>
          <w:bCs/>
          <w:color w:val="auto"/>
          <w:sz w:val="22"/>
          <w:szCs w:val="22"/>
        </w:rPr>
        <w:t>. View Profile (for member)</w:t>
      </w:r>
    </w:p>
    <w:p w14:paraId="21B92F08" w14:textId="77777777" w:rsidR="00493693" w:rsidRDefault="00493693" w:rsidP="00493693">
      <w:pPr>
        <w:pStyle w:val="ListParagraph"/>
        <w:keepNext/>
        <w:spacing w:line="360" w:lineRule="auto"/>
      </w:pPr>
      <w:r w:rsidRPr="00493693">
        <w:rPr>
          <w:noProof/>
        </w:rPr>
        <w:drawing>
          <wp:inline distT="0" distB="0" distL="0" distR="0" wp14:anchorId="25D7EEDF" wp14:editId="4665C6DF">
            <wp:extent cx="6280785" cy="3336925"/>
            <wp:effectExtent l="0" t="0" r="5715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66FD" w14:textId="1109FCE3" w:rsidR="004C7293" w:rsidRDefault="00493693" w:rsidP="00493693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493693">
        <w:rPr>
          <w:b/>
          <w:bCs/>
          <w:color w:val="auto"/>
          <w:sz w:val="22"/>
          <w:szCs w:val="22"/>
        </w:rPr>
        <w:t xml:space="preserve">Figure </w:t>
      </w:r>
      <w:r w:rsidRPr="00493693">
        <w:rPr>
          <w:b/>
          <w:bCs/>
          <w:color w:val="auto"/>
          <w:sz w:val="22"/>
          <w:szCs w:val="22"/>
        </w:rPr>
        <w:fldChar w:fldCharType="begin"/>
      </w:r>
      <w:r w:rsidRPr="004936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936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12</w:t>
      </w:r>
      <w:r w:rsidRPr="00493693">
        <w:rPr>
          <w:b/>
          <w:bCs/>
          <w:color w:val="auto"/>
          <w:sz w:val="22"/>
          <w:szCs w:val="22"/>
        </w:rPr>
        <w:fldChar w:fldCharType="end"/>
      </w:r>
      <w:r w:rsidRPr="00493693">
        <w:rPr>
          <w:b/>
          <w:bCs/>
          <w:color w:val="auto"/>
          <w:sz w:val="22"/>
          <w:szCs w:val="22"/>
        </w:rPr>
        <w:t>. View Profile (for admin)</w:t>
      </w:r>
    </w:p>
    <w:p w14:paraId="289C6672" w14:textId="1312F803" w:rsidR="00493693" w:rsidRDefault="00493693" w:rsidP="00493693"/>
    <w:p w14:paraId="59C14156" w14:textId="65F46D90" w:rsidR="00493693" w:rsidRDefault="00493693" w:rsidP="00493693"/>
    <w:p w14:paraId="6D1C07AC" w14:textId="675F53EF" w:rsidR="00493693" w:rsidRDefault="00493693" w:rsidP="00493693"/>
    <w:p w14:paraId="4F23DACE" w14:textId="2D8DE8A7" w:rsidR="00493693" w:rsidRDefault="00493693" w:rsidP="00493693"/>
    <w:p w14:paraId="38232403" w14:textId="37295CA9" w:rsidR="00493693" w:rsidRDefault="00493693" w:rsidP="00493693"/>
    <w:p w14:paraId="48D48381" w14:textId="77777777" w:rsidR="00493693" w:rsidRPr="00493693" w:rsidRDefault="00493693" w:rsidP="00493693"/>
    <w:p w14:paraId="7CB4A0A8" w14:textId="1BC5C9FA" w:rsidR="00493693" w:rsidRDefault="00493693" w:rsidP="00E33B20">
      <w:pPr>
        <w:pStyle w:val="ListParagraph"/>
        <w:numPr>
          <w:ilvl w:val="0"/>
          <w:numId w:val="24"/>
        </w:numPr>
        <w:spacing w:line="360" w:lineRule="auto"/>
      </w:pPr>
      <w:r>
        <w:lastRenderedPageBreak/>
        <w:t>Edit Profile</w:t>
      </w:r>
    </w:p>
    <w:p w14:paraId="4F3F59B9" w14:textId="77777777" w:rsidR="00493693" w:rsidRDefault="00493693" w:rsidP="00493693">
      <w:pPr>
        <w:pStyle w:val="ListParagraph"/>
        <w:keepNext/>
        <w:spacing w:line="360" w:lineRule="auto"/>
      </w:pPr>
      <w:r w:rsidRPr="00493693">
        <w:rPr>
          <w:noProof/>
        </w:rPr>
        <w:drawing>
          <wp:inline distT="0" distB="0" distL="0" distR="0" wp14:anchorId="0386D98C" wp14:editId="290441BF">
            <wp:extent cx="6280785" cy="2934335"/>
            <wp:effectExtent l="0" t="0" r="5715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34B2" w14:textId="3EBE6FA4" w:rsidR="00493693" w:rsidRPr="00493693" w:rsidRDefault="00493693" w:rsidP="00493693">
      <w:pPr>
        <w:pStyle w:val="Caption"/>
        <w:ind w:left="1440"/>
        <w:jc w:val="center"/>
        <w:rPr>
          <w:b/>
          <w:bCs/>
          <w:color w:val="auto"/>
          <w:sz w:val="22"/>
          <w:szCs w:val="22"/>
        </w:rPr>
      </w:pPr>
      <w:r w:rsidRPr="00493693">
        <w:rPr>
          <w:b/>
          <w:bCs/>
          <w:color w:val="auto"/>
          <w:sz w:val="22"/>
          <w:szCs w:val="22"/>
        </w:rPr>
        <w:t xml:space="preserve">Figure </w:t>
      </w:r>
      <w:r w:rsidRPr="00493693">
        <w:rPr>
          <w:b/>
          <w:bCs/>
          <w:color w:val="auto"/>
          <w:sz w:val="22"/>
          <w:szCs w:val="22"/>
        </w:rPr>
        <w:fldChar w:fldCharType="begin"/>
      </w:r>
      <w:r w:rsidRPr="004936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936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13</w:t>
      </w:r>
      <w:r w:rsidRPr="00493693">
        <w:rPr>
          <w:b/>
          <w:bCs/>
          <w:color w:val="auto"/>
          <w:sz w:val="22"/>
          <w:szCs w:val="22"/>
        </w:rPr>
        <w:fldChar w:fldCharType="end"/>
      </w:r>
      <w:r w:rsidRPr="00493693">
        <w:rPr>
          <w:b/>
          <w:bCs/>
          <w:color w:val="auto"/>
          <w:sz w:val="22"/>
          <w:szCs w:val="22"/>
        </w:rPr>
        <w:t>. Edit Profile</w:t>
      </w:r>
    </w:p>
    <w:p w14:paraId="0CEA6645" w14:textId="18AE4290" w:rsidR="00493693" w:rsidRDefault="0079216B" w:rsidP="00E33B20">
      <w:pPr>
        <w:pStyle w:val="ListParagraph"/>
        <w:numPr>
          <w:ilvl w:val="0"/>
          <w:numId w:val="24"/>
        </w:numPr>
        <w:spacing w:line="360" w:lineRule="auto"/>
      </w:pPr>
      <w:r>
        <w:t>Edit Password</w:t>
      </w:r>
    </w:p>
    <w:p w14:paraId="3E55DCE2" w14:textId="77777777" w:rsidR="0079216B" w:rsidRDefault="0079216B" w:rsidP="0079216B">
      <w:pPr>
        <w:pStyle w:val="ListParagraph"/>
        <w:keepNext/>
        <w:spacing w:line="360" w:lineRule="auto"/>
      </w:pPr>
      <w:r w:rsidRPr="0079216B">
        <w:rPr>
          <w:noProof/>
        </w:rPr>
        <w:drawing>
          <wp:inline distT="0" distB="0" distL="0" distR="0" wp14:anchorId="28CFE3F0" wp14:editId="7858DC82">
            <wp:extent cx="6280785" cy="2914650"/>
            <wp:effectExtent l="0" t="0" r="571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4ED3" w14:textId="00492DF4" w:rsidR="0079216B" w:rsidRDefault="0079216B" w:rsidP="0079216B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79216B">
        <w:rPr>
          <w:b/>
          <w:bCs/>
          <w:color w:val="auto"/>
          <w:sz w:val="22"/>
          <w:szCs w:val="22"/>
        </w:rPr>
        <w:t xml:space="preserve">Figure </w:t>
      </w:r>
      <w:r w:rsidRPr="0079216B">
        <w:rPr>
          <w:b/>
          <w:bCs/>
          <w:color w:val="auto"/>
          <w:sz w:val="22"/>
          <w:szCs w:val="22"/>
        </w:rPr>
        <w:fldChar w:fldCharType="begin"/>
      </w:r>
      <w:r w:rsidRPr="0079216B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79216B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14</w:t>
      </w:r>
      <w:r w:rsidRPr="0079216B">
        <w:rPr>
          <w:b/>
          <w:bCs/>
          <w:color w:val="auto"/>
          <w:sz w:val="22"/>
          <w:szCs w:val="22"/>
        </w:rPr>
        <w:fldChar w:fldCharType="end"/>
      </w:r>
      <w:r w:rsidRPr="0079216B">
        <w:rPr>
          <w:b/>
          <w:bCs/>
          <w:color w:val="auto"/>
          <w:sz w:val="22"/>
          <w:szCs w:val="22"/>
        </w:rPr>
        <w:t>. Edit Password</w:t>
      </w:r>
    </w:p>
    <w:p w14:paraId="79F79F05" w14:textId="2B9C743E" w:rsidR="0079216B" w:rsidRDefault="0079216B" w:rsidP="0079216B"/>
    <w:p w14:paraId="2C242A18" w14:textId="026F9DB5" w:rsidR="0079216B" w:rsidRDefault="0079216B" w:rsidP="0079216B"/>
    <w:p w14:paraId="0F01EB12" w14:textId="57A3BB80" w:rsidR="0079216B" w:rsidRDefault="0079216B" w:rsidP="0079216B"/>
    <w:p w14:paraId="3F5D038D" w14:textId="6E5E2132" w:rsidR="0079216B" w:rsidRDefault="0079216B" w:rsidP="0079216B"/>
    <w:p w14:paraId="2C2C675D" w14:textId="3E86195A" w:rsidR="0079216B" w:rsidRDefault="0079216B" w:rsidP="0079216B"/>
    <w:p w14:paraId="39875EDF" w14:textId="194F6E4D" w:rsidR="0079216B" w:rsidRDefault="0079216B" w:rsidP="0079216B"/>
    <w:p w14:paraId="174738EC" w14:textId="225F6B03" w:rsidR="0079216B" w:rsidRDefault="0079216B" w:rsidP="0079216B"/>
    <w:p w14:paraId="41990B2F" w14:textId="274EF3A6" w:rsidR="0079216B" w:rsidRDefault="0079216B" w:rsidP="0079216B"/>
    <w:p w14:paraId="1AE5FE86" w14:textId="77777777" w:rsidR="0079216B" w:rsidRPr="0079216B" w:rsidRDefault="0079216B" w:rsidP="0079216B"/>
    <w:p w14:paraId="107B7DFF" w14:textId="4BA47BB9" w:rsidR="004C7293" w:rsidRDefault="0079216B" w:rsidP="00E33B20">
      <w:pPr>
        <w:pStyle w:val="ListParagraph"/>
        <w:numPr>
          <w:ilvl w:val="0"/>
          <w:numId w:val="24"/>
        </w:numPr>
        <w:spacing w:line="360" w:lineRule="auto"/>
      </w:pPr>
      <w:r>
        <w:lastRenderedPageBreak/>
        <w:t>Add Item</w:t>
      </w:r>
    </w:p>
    <w:p w14:paraId="52E1C50D" w14:textId="77777777" w:rsidR="0079216B" w:rsidRDefault="0079216B" w:rsidP="0079216B">
      <w:pPr>
        <w:pStyle w:val="ListParagraph"/>
        <w:keepNext/>
        <w:spacing w:line="360" w:lineRule="auto"/>
      </w:pPr>
      <w:r w:rsidRPr="0079216B">
        <w:rPr>
          <w:noProof/>
        </w:rPr>
        <w:drawing>
          <wp:inline distT="0" distB="0" distL="0" distR="0" wp14:anchorId="71E1C13E" wp14:editId="227E7C73">
            <wp:extent cx="6280785" cy="3425190"/>
            <wp:effectExtent l="0" t="0" r="5715" b="381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4DE4" w14:textId="3DD8C57A" w:rsidR="0079216B" w:rsidRPr="0079216B" w:rsidRDefault="0079216B" w:rsidP="0079216B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79216B">
        <w:rPr>
          <w:b/>
          <w:bCs/>
          <w:color w:val="auto"/>
          <w:sz w:val="22"/>
          <w:szCs w:val="22"/>
        </w:rPr>
        <w:t xml:space="preserve">Figure </w:t>
      </w:r>
      <w:r w:rsidRPr="0079216B">
        <w:rPr>
          <w:b/>
          <w:bCs/>
          <w:color w:val="auto"/>
          <w:sz w:val="22"/>
          <w:szCs w:val="22"/>
        </w:rPr>
        <w:fldChar w:fldCharType="begin"/>
      </w:r>
      <w:r w:rsidRPr="0079216B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79216B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15</w:t>
      </w:r>
      <w:r w:rsidRPr="0079216B">
        <w:rPr>
          <w:b/>
          <w:bCs/>
          <w:color w:val="auto"/>
          <w:sz w:val="22"/>
          <w:szCs w:val="22"/>
        </w:rPr>
        <w:fldChar w:fldCharType="end"/>
      </w:r>
      <w:r w:rsidRPr="0079216B">
        <w:rPr>
          <w:b/>
          <w:bCs/>
          <w:color w:val="auto"/>
          <w:sz w:val="22"/>
          <w:szCs w:val="22"/>
        </w:rPr>
        <w:t>. Add Item Page</w:t>
      </w:r>
    </w:p>
    <w:p w14:paraId="2E2C7A28" w14:textId="29920F8A" w:rsidR="004C7293" w:rsidRDefault="0079216B" w:rsidP="004C7293">
      <w:pPr>
        <w:pStyle w:val="ListParagraph"/>
        <w:numPr>
          <w:ilvl w:val="0"/>
          <w:numId w:val="24"/>
        </w:numPr>
        <w:spacing w:line="360" w:lineRule="auto"/>
      </w:pPr>
      <w:r>
        <w:t>Search Page</w:t>
      </w:r>
    </w:p>
    <w:p w14:paraId="5C72D955" w14:textId="15333ECF" w:rsidR="00993D11" w:rsidRDefault="00DA51DD" w:rsidP="00993D11">
      <w:pPr>
        <w:pStyle w:val="ListParagraph"/>
        <w:keepNext/>
        <w:spacing w:line="360" w:lineRule="auto"/>
      </w:pPr>
      <w:r>
        <w:rPr>
          <w:noProof/>
        </w:rPr>
        <w:drawing>
          <wp:inline distT="0" distB="0" distL="0" distR="0" wp14:anchorId="452508A5" wp14:editId="460A5387">
            <wp:extent cx="6276340" cy="40894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34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3D4A" w14:textId="7D280917" w:rsidR="002F11B8" w:rsidRPr="00993D11" w:rsidRDefault="00993D11" w:rsidP="00993D11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93D11">
        <w:rPr>
          <w:b/>
          <w:bCs/>
          <w:color w:val="auto"/>
          <w:sz w:val="22"/>
          <w:szCs w:val="22"/>
        </w:rPr>
        <w:t xml:space="preserve">Figure </w:t>
      </w:r>
      <w:r w:rsidRPr="00993D11">
        <w:rPr>
          <w:b/>
          <w:bCs/>
          <w:color w:val="auto"/>
          <w:sz w:val="22"/>
          <w:szCs w:val="22"/>
        </w:rPr>
        <w:fldChar w:fldCharType="begin"/>
      </w:r>
      <w:r w:rsidRPr="00993D11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93D11">
        <w:rPr>
          <w:b/>
          <w:bCs/>
          <w:color w:val="auto"/>
          <w:sz w:val="22"/>
          <w:szCs w:val="22"/>
        </w:rPr>
        <w:fldChar w:fldCharType="separate"/>
      </w:r>
      <w:r w:rsidRPr="00993D11">
        <w:rPr>
          <w:b/>
          <w:bCs/>
          <w:noProof/>
          <w:color w:val="auto"/>
          <w:sz w:val="22"/>
          <w:szCs w:val="22"/>
        </w:rPr>
        <w:t>16</w:t>
      </w:r>
      <w:r w:rsidRPr="00993D11">
        <w:rPr>
          <w:b/>
          <w:bCs/>
          <w:color w:val="auto"/>
          <w:sz w:val="22"/>
          <w:szCs w:val="22"/>
        </w:rPr>
        <w:fldChar w:fldCharType="end"/>
      </w:r>
      <w:r w:rsidRPr="00993D11">
        <w:rPr>
          <w:b/>
          <w:bCs/>
          <w:color w:val="auto"/>
          <w:sz w:val="22"/>
          <w:szCs w:val="22"/>
        </w:rPr>
        <w:t>. Search Page</w:t>
      </w: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Reference</w:t>
      </w:r>
    </w:p>
    <w:p w14:paraId="3FDD20CA" w14:textId="010EC5DB" w:rsidR="00842715" w:rsidRDefault="00321331" w:rsidP="003213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6115B89" wp14:editId="0FC134B1">
            <wp:extent cx="6271260" cy="3528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25BCF" w14:textId="77777777" w:rsidR="00115677" w:rsidRDefault="00321331" w:rsidP="00141764">
      <w:pPr>
        <w:pStyle w:val="ListParagraph"/>
        <w:numPr>
          <w:ilvl w:val="0"/>
          <w:numId w:val="21"/>
        </w:numPr>
        <w:spacing w:line="360" w:lineRule="auto"/>
      </w:pPr>
      <w:r>
        <w:t>Background</w:t>
      </w:r>
      <w:r w:rsidR="00993D11">
        <w:t xml:space="preserve"> For Welcome Page</w:t>
      </w:r>
      <w:r>
        <w:t xml:space="preserve">  </w:t>
      </w:r>
    </w:p>
    <w:p w14:paraId="6C43CD73" w14:textId="3286FE40" w:rsidR="00993D11" w:rsidRDefault="00115677" w:rsidP="00115677">
      <w:pPr>
        <w:pStyle w:val="ListParagraph"/>
        <w:spacing w:line="360" w:lineRule="auto"/>
      </w:pPr>
      <w:r>
        <w:t>Source: canva.com</w:t>
      </w:r>
      <w:r w:rsidR="00321331">
        <w:tab/>
      </w:r>
    </w:p>
    <w:p w14:paraId="7FD4B463" w14:textId="77777777" w:rsidR="00115677" w:rsidRDefault="00115677" w:rsidP="00115677">
      <w:pPr>
        <w:pStyle w:val="ListParagraph"/>
        <w:spacing w:line="360" w:lineRule="auto"/>
      </w:pPr>
    </w:p>
    <w:p w14:paraId="4B181252" w14:textId="70AEE29E" w:rsidR="00115677" w:rsidRDefault="00115677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038BFAA" wp14:editId="1C1D7E67">
            <wp:extent cx="2192369" cy="2479853"/>
            <wp:effectExtent l="0" t="0" r="0" b="0"/>
            <wp:docPr id="11" name="Picture 11" descr="Kaos Snoopy Jumbo / Baju Snoopy Jumbo / Kaos Wanita Big Size, Fesyen  Wanita, Pakaian Wanita, Atasan di Carous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aos Snoopy Jumbo / Baju Snoopy Jumbo / Kaos Wanita Big Size, Fesyen  Wanita, Pakaian Wanita, Atasan di Carousell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068" cy="248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60511" w14:textId="0ECCA4B7" w:rsidR="00115677" w:rsidRDefault="00115677" w:rsidP="00141764">
      <w:pPr>
        <w:pStyle w:val="ListParagraph"/>
        <w:numPr>
          <w:ilvl w:val="0"/>
          <w:numId w:val="21"/>
        </w:numPr>
        <w:spacing w:line="360" w:lineRule="auto"/>
      </w:pPr>
      <w:r>
        <w:t>Product 1</w:t>
      </w:r>
    </w:p>
    <w:p w14:paraId="5BD7B95A" w14:textId="71C3C9F5" w:rsidR="00115677" w:rsidRDefault="00000000" w:rsidP="00115677">
      <w:pPr>
        <w:pStyle w:val="ListParagraph"/>
        <w:spacing w:line="360" w:lineRule="auto"/>
      </w:pPr>
      <w:hyperlink r:id="rId30" w:history="1">
        <w:r w:rsidR="00115677" w:rsidRPr="00854DB3">
          <w:rPr>
            <w:rStyle w:val="Hyperlink"/>
          </w:rPr>
          <w:t>https://media.karousell.com/media/photos/products/2020/10/9/kaos_snoopy_jumbo__baju_snoopy_1602221944_c7567209_progressive.jpg</w:t>
        </w:r>
      </w:hyperlink>
    </w:p>
    <w:p w14:paraId="22B6CF87" w14:textId="5A444615" w:rsidR="00115677" w:rsidRDefault="00115677" w:rsidP="00115677">
      <w:pPr>
        <w:pStyle w:val="ListParagraph"/>
        <w:spacing w:line="360" w:lineRule="auto"/>
      </w:pPr>
    </w:p>
    <w:p w14:paraId="08417DE2" w14:textId="5386E9F1" w:rsidR="00115677" w:rsidRDefault="00115677" w:rsidP="00115677">
      <w:pPr>
        <w:pStyle w:val="ListParagraph"/>
        <w:spacing w:line="360" w:lineRule="auto"/>
      </w:pPr>
    </w:p>
    <w:p w14:paraId="79C9AE25" w14:textId="492ABB59" w:rsidR="00115677" w:rsidRDefault="00115677" w:rsidP="00115677">
      <w:pPr>
        <w:pStyle w:val="ListParagraph"/>
        <w:spacing w:line="360" w:lineRule="auto"/>
      </w:pPr>
    </w:p>
    <w:p w14:paraId="0762338E" w14:textId="5AB9FA4D" w:rsidR="00115677" w:rsidRDefault="00115677" w:rsidP="00115677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3031DF00" wp14:editId="1D121B9C">
            <wp:extent cx="2399386" cy="2399386"/>
            <wp:effectExtent l="0" t="0" r="1270" b="1270"/>
            <wp:docPr id="24" name="Picture 24" descr="Jual Ready - Hoodie Jaket Adventure Time ( Finn, Jake, Bmo) - Bmo, All Size  | Shopee Indone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Jual Ready - Hoodie Jaket Adventure Time ( Finn, Jake, Bmo) - Bmo, All Size  | Shopee Indones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092" cy="240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43284" w14:textId="77777777" w:rsidR="00115677" w:rsidRDefault="00115677" w:rsidP="00115677">
      <w:pPr>
        <w:spacing w:line="360" w:lineRule="auto"/>
      </w:pPr>
    </w:p>
    <w:p w14:paraId="1CC4B5FA" w14:textId="5839B671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2</w:t>
      </w:r>
    </w:p>
    <w:p w14:paraId="3918F401" w14:textId="61370E37" w:rsidR="00115677" w:rsidRDefault="00000000" w:rsidP="00115677">
      <w:pPr>
        <w:pStyle w:val="ListParagraph"/>
        <w:spacing w:line="360" w:lineRule="auto"/>
      </w:pPr>
      <w:hyperlink r:id="rId32" w:history="1">
        <w:r w:rsidR="00115677" w:rsidRPr="00854DB3">
          <w:rPr>
            <w:rStyle w:val="Hyperlink"/>
          </w:rPr>
          <w:t>https://cf.shopee.co.id/file/597ea2c1e3be9ff96bfe6fd83831ca49</w:t>
        </w:r>
      </w:hyperlink>
      <w:r w:rsidR="00115677">
        <w:t xml:space="preserve"> </w:t>
      </w:r>
    </w:p>
    <w:p w14:paraId="18294247" w14:textId="10C7692F" w:rsidR="00115677" w:rsidRDefault="00115677" w:rsidP="00115677">
      <w:pPr>
        <w:pStyle w:val="ListParagraph"/>
        <w:spacing w:line="360" w:lineRule="auto"/>
      </w:pPr>
    </w:p>
    <w:p w14:paraId="4D1AF263" w14:textId="39FFAC50" w:rsidR="00115677" w:rsidRDefault="00115677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2D473F1" wp14:editId="61D6C9A4">
            <wp:extent cx="1784909" cy="1784909"/>
            <wp:effectExtent l="0" t="0" r="6350" b="6350"/>
            <wp:docPr id="25" name="Picture 25" descr="Jual Kaos Adventure Time | Baju Tv Show | T shirt Kartun Karakter - S -  Kota Bandung - Bukadus | Tok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Jual Kaos Adventure Time | Baju Tv Show | T shirt Kartun Karakter - S -  Kota Bandung - Bukadus | Tokopedi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752" cy="179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7CE9" w14:textId="69294C2D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3</w:t>
      </w:r>
    </w:p>
    <w:p w14:paraId="705C4006" w14:textId="7D8189D3" w:rsidR="00115677" w:rsidRDefault="00000000" w:rsidP="00115677">
      <w:pPr>
        <w:pStyle w:val="ListParagraph"/>
        <w:spacing w:line="360" w:lineRule="auto"/>
      </w:pPr>
      <w:hyperlink r:id="rId34" w:history="1">
        <w:r w:rsidR="00115677" w:rsidRPr="00854DB3">
          <w:rPr>
            <w:rStyle w:val="Hyperlink"/>
          </w:rPr>
          <w:t>https://images.tokopedia.net/img/cache/500-square/product-1/2019/12/10/4251424/4251424_835545f5-2cfd-430e-944c-dd1db2755a78_1200_1200</w:t>
        </w:r>
      </w:hyperlink>
      <w:r w:rsidR="00115677">
        <w:t xml:space="preserve"> </w:t>
      </w:r>
    </w:p>
    <w:p w14:paraId="6D91608E" w14:textId="7D321FFE" w:rsidR="00115677" w:rsidRDefault="00115677" w:rsidP="00115677">
      <w:pPr>
        <w:pStyle w:val="ListParagraph"/>
        <w:spacing w:line="360" w:lineRule="auto"/>
      </w:pPr>
    </w:p>
    <w:p w14:paraId="07024F95" w14:textId="7EB3C7CA" w:rsidR="00115677" w:rsidRDefault="00115677" w:rsidP="00115677">
      <w:pPr>
        <w:pStyle w:val="ListParagraph"/>
        <w:spacing w:line="360" w:lineRule="auto"/>
      </w:pPr>
    </w:p>
    <w:p w14:paraId="52048738" w14:textId="77777777" w:rsidR="00115677" w:rsidRDefault="00115677" w:rsidP="00115677">
      <w:pPr>
        <w:pStyle w:val="ListParagraph"/>
        <w:spacing w:line="360" w:lineRule="auto"/>
      </w:pPr>
    </w:p>
    <w:p w14:paraId="16946B9F" w14:textId="22BEF7E6" w:rsidR="00115677" w:rsidRDefault="00115677" w:rsidP="00115677">
      <w:pPr>
        <w:spacing w:line="360" w:lineRule="auto"/>
      </w:pPr>
    </w:p>
    <w:p w14:paraId="133900A2" w14:textId="37D93B8A" w:rsidR="00115677" w:rsidRDefault="00115677" w:rsidP="00115677">
      <w:pPr>
        <w:spacing w:line="360" w:lineRule="auto"/>
        <w:ind w:firstLine="720"/>
      </w:pPr>
      <w:r>
        <w:rPr>
          <w:noProof/>
        </w:rPr>
        <w:lastRenderedPageBreak/>
        <w:drawing>
          <wp:inline distT="0" distB="0" distL="0" distR="0" wp14:anchorId="2ECB4394" wp14:editId="2DEA2E92">
            <wp:extent cx="1840459" cy="1840459"/>
            <wp:effectExtent l="0" t="0" r="7620" b="7620"/>
            <wp:docPr id="26" name="Picture 26" descr="Jual Adventure Time Finn Face Kaos Murah | Shopee Indone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Jual Adventure Time Finn Face Kaos Murah | Shopee Indonesi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35" cy="184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3BD83" w14:textId="631418E7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4</w:t>
      </w:r>
    </w:p>
    <w:p w14:paraId="150C37DA" w14:textId="4D4B02E9" w:rsidR="00115677" w:rsidRDefault="00000000" w:rsidP="00115677">
      <w:pPr>
        <w:pStyle w:val="ListParagraph"/>
        <w:spacing w:line="360" w:lineRule="auto"/>
      </w:pPr>
      <w:hyperlink r:id="rId36" w:history="1">
        <w:r w:rsidR="00115677" w:rsidRPr="00854DB3">
          <w:rPr>
            <w:rStyle w:val="Hyperlink"/>
          </w:rPr>
          <w:t>https://cf.shopee.co.id/file/22a25e11a0eb8149796470f71d101ec0</w:t>
        </w:r>
      </w:hyperlink>
      <w:r w:rsidR="00115677">
        <w:t xml:space="preserve"> </w:t>
      </w:r>
    </w:p>
    <w:p w14:paraId="51BB8A8C" w14:textId="12C44C7C" w:rsidR="00115677" w:rsidRDefault="00115677" w:rsidP="00115677">
      <w:pPr>
        <w:pStyle w:val="ListParagraph"/>
        <w:spacing w:line="360" w:lineRule="auto"/>
      </w:pPr>
    </w:p>
    <w:p w14:paraId="0FB6DC0F" w14:textId="78A693CC" w:rsidR="00115677" w:rsidRDefault="00115677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E2F59CF" wp14:editId="1DF1AE37">
            <wp:extent cx="1591564" cy="1591564"/>
            <wp:effectExtent l="0" t="0" r="8890" b="8890"/>
            <wp:docPr id="27" name="Picture 27" descr="Jual Tshirt Baju Kaos Snoopy - KSNP-02 - Hitam, S - Kota Bandung -  storenesiacom | Tok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Jual Tshirt Baju Kaos Snoopy - KSNP-02 - Hitam, S - Kota Bandung -  storenesiacom | Tokopedi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185" cy="160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AE935" w14:textId="0D2C1F63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5</w:t>
      </w:r>
    </w:p>
    <w:p w14:paraId="70BCDCC6" w14:textId="021EF98B" w:rsidR="00115677" w:rsidRDefault="00000000" w:rsidP="00115677">
      <w:pPr>
        <w:pStyle w:val="ListParagraph"/>
        <w:spacing w:line="360" w:lineRule="auto"/>
      </w:pPr>
      <w:hyperlink r:id="rId38" w:history="1">
        <w:r w:rsidR="00115677" w:rsidRPr="00854DB3">
          <w:rPr>
            <w:rStyle w:val="Hyperlink"/>
          </w:rPr>
          <w:t>https://images.tokopedia.net/img/cache/700/VqbcmM/2021/7/12/f603b4db-81a5-4eb7-b3b7-a5c65bdc2c37.jpg</w:t>
        </w:r>
      </w:hyperlink>
      <w:r w:rsidR="00115677">
        <w:t xml:space="preserve"> </w:t>
      </w:r>
    </w:p>
    <w:p w14:paraId="79580104" w14:textId="45F28957" w:rsidR="00115677" w:rsidRDefault="00115677" w:rsidP="00115677">
      <w:pPr>
        <w:pStyle w:val="ListParagraph"/>
        <w:spacing w:line="360" w:lineRule="auto"/>
      </w:pPr>
    </w:p>
    <w:p w14:paraId="048B9A96" w14:textId="62CAFB9B" w:rsidR="00115677" w:rsidRDefault="00115677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7BCB39A" wp14:editId="454EC3A2">
            <wp:extent cx="1397203" cy="1397203"/>
            <wp:effectExtent l="0" t="0" r="0" b="0"/>
            <wp:docPr id="28" name="Picture 28" descr="Kaos Snoopy / Baju Snoopy / Kaos Wanita Karakter, Fesyen Wanita, Pakaian  Wanita, Atasan di Carous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aos Snoopy / Baju Snoopy / Kaos Wanita Karakter, Fesyen Wanita, Pakaian  Wanita, Atasan di Carousell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345" cy="141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7540" w14:textId="402BE726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6</w:t>
      </w:r>
    </w:p>
    <w:p w14:paraId="6F4F6E8D" w14:textId="79B3F5AA" w:rsidR="00115677" w:rsidRDefault="00000000" w:rsidP="00115677">
      <w:pPr>
        <w:pStyle w:val="ListParagraph"/>
        <w:spacing w:line="360" w:lineRule="auto"/>
      </w:pPr>
      <w:hyperlink r:id="rId40" w:history="1">
        <w:r w:rsidR="00115677" w:rsidRPr="00854DB3">
          <w:rPr>
            <w:rStyle w:val="Hyperlink"/>
          </w:rPr>
          <w:t>https://media.karousell.com/media/photos/products/2021/6/10/kaos_snoopy__baju_snoopy__kaos_1623316008_3f43d03f_progressive.jpg</w:t>
        </w:r>
      </w:hyperlink>
      <w:r w:rsidR="00115677">
        <w:t xml:space="preserve"> </w:t>
      </w:r>
    </w:p>
    <w:p w14:paraId="07E47678" w14:textId="62A188DF" w:rsidR="00115677" w:rsidRDefault="00115677" w:rsidP="00115677">
      <w:pPr>
        <w:pStyle w:val="ListParagraph"/>
        <w:spacing w:line="360" w:lineRule="auto"/>
      </w:pPr>
    </w:p>
    <w:p w14:paraId="6A0CC473" w14:textId="06D97022" w:rsidR="00115677" w:rsidRDefault="00115677" w:rsidP="00115677">
      <w:pPr>
        <w:pStyle w:val="ListParagraph"/>
        <w:spacing w:line="360" w:lineRule="auto"/>
      </w:pPr>
    </w:p>
    <w:p w14:paraId="5EAF8198" w14:textId="0E0B9BBC" w:rsidR="00115677" w:rsidRDefault="00115677" w:rsidP="00115677">
      <w:pPr>
        <w:pStyle w:val="ListParagraph"/>
        <w:spacing w:line="360" w:lineRule="auto"/>
      </w:pPr>
    </w:p>
    <w:p w14:paraId="6E6223E8" w14:textId="221466C7" w:rsidR="00115677" w:rsidRDefault="00115677" w:rsidP="00115677">
      <w:pPr>
        <w:pStyle w:val="ListParagraph"/>
        <w:spacing w:line="360" w:lineRule="auto"/>
      </w:pPr>
    </w:p>
    <w:p w14:paraId="03B7AA67" w14:textId="24F0DD6C" w:rsidR="00115677" w:rsidRDefault="00115677" w:rsidP="00115677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5804A070" wp14:editId="7F66D846">
            <wp:extent cx="1953463" cy="1953463"/>
            <wp:effectExtent l="0" t="0" r="8890" b="8890"/>
            <wp:docPr id="29" name="Picture 29" descr="Jual Baju Kaos Anak Peanuts Snoopy chick party T-Shirt - M, Hitam - Kota  Bandung - Kids Style ID | Tok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Jual Baju Kaos Anak Peanuts Snoopy chick party T-Shirt - M, Hitam - Kota  Bandung - Kids Style ID | Tokope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60648" cy="196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55CE" w14:textId="4608665B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7</w:t>
      </w:r>
    </w:p>
    <w:p w14:paraId="4B4B7A43" w14:textId="2783E1DA" w:rsidR="00115677" w:rsidRDefault="00000000" w:rsidP="00115677">
      <w:pPr>
        <w:pStyle w:val="ListParagraph"/>
        <w:spacing w:line="360" w:lineRule="auto"/>
      </w:pPr>
      <w:hyperlink r:id="rId42" w:history="1">
        <w:r w:rsidR="00115677" w:rsidRPr="00854DB3">
          <w:rPr>
            <w:rStyle w:val="Hyperlink"/>
          </w:rPr>
          <w:t>https://images.tokopedia.net/img/cache/500-square/VqbcmM/2021/11/19/2ac559c7-db8f-4940-bdb0-8c4dbf5f7169.jpg</w:t>
        </w:r>
      </w:hyperlink>
      <w:r w:rsidR="00115677">
        <w:t xml:space="preserve"> </w:t>
      </w:r>
    </w:p>
    <w:p w14:paraId="097C3BBE" w14:textId="7E0CAFCD" w:rsidR="00115677" w:rsidRDefault="00115677" w:rsidP="00115677">
      <w:pPr>
        <w:pStyle w:val="ListParagraph"/>
        <w:spacing w:line="360" w:lineRule="auto"/>
      </w:pPr>
    </w:p>
    <w:p w14:paraId="47C14C20" w14:textId="12E192DF" w:rsidR="00115677" w:rsidRDefault="00115677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F688E89" wp14:editId="22EDF9F1">
            <wp:extent cx="1477670" cy="1477670"/>
            <wp:effectExtent l="0" t="0" r="8255" b="8255"/>
            <wp:docPr id="31" name="Picture 31" descr="SNOOPY PEANUTS kaos baju tshirt kartun vintage original, Fesyen Pria,  Pakaian , Atasan di Carous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NOOPY PEANUTS kaos baju tshirt kartun vintage original, Fesyen Pria,  Pakaian , Atasan di Carousell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154" cy="154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A9E2" w14:textId="1E9A6114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8</w:t>
      </w:r>
    </w:p>
    <w:p w14:paraId="238AFD88" w14:textId="42782D16" w:rsidR="00115677" w:rsidRDefault="00000000" w:rsidP="00115677">
      <w:pPr>
        <w:pStyle w:val="ListParagraph"/>
        <w:spacing w:line="360" w:lineRule="auto"/>
      </w:pPr>
      <w:hyperlink r:id="rId44" w:history="1">
        <w:r w:rsidR="00115677" w:rsidRPr="00854DB3">
          <w:rPr>
            <w:rStyle w:val="Hyperlink"/>
          </w:rPr>
          <w:t>https://media.karousell.com/media/photos/products/2021/9/6/snoopy_peanuts_kaos_baju_tshir_1630941441_7e91e303_progressive</w:t>
        </w:r>
      </w:hyperlink>
      <w:r w:rsidR="00115677">
        <w:t xml:space="preserve"> </w:t>
      </w:r>
    </w:p>
    <w:p w14:paraId="1766843B" w14:textId="16CCDC24" w:rsidR="00115677" w:rsidRDefault="00115677" w:rsidP="00115677">
      <w:pPr>
        <w:pStyle w:val="ListParagraph"/>
        <w:spacing w:line="360" w:lineRule="auto"/>
      </w:pPr>
    </w:p>
    <w:p w14:paraId="4C2603A8" w14:textId="586709C8" w:rsidR="00D548D6" w:rsidRDefault="00D548D6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55B7FEF" wp14:editId="3E5CF395">
            <wp:extent cx="1401344" cy="1401344"/>
            <wp:effectExtent l="0" t="0" r="8890" b="8890"/>
            <wp:docPr id="32" name="Picture 32" descr="Jual Baju Kaos Snoopy Terbaru - Dec 2022 | Laz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Jual Baju Kaos Snoopy Terbaru - Dec 2022 | Lazada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11138" cy="141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CE5B" w14:textId="3C3C69E7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9</w:t>
      </w:r>
    </w:p>
    <w:p w14:paraId="74B78F58" w14:textId="6C41947E" w:rsidR="00D548D6" w:rsidRDefault="00000000" w:rsidP="00D548D6">
      <w:pPr>
        <w:pStyle w:val="ListParagraph"/>
        <w:spacing w:line="360" w:lineRule="auto"/>
      </w:pPr>
      <w:hyperlink r:id="rId46" w:history="1">
        <w:r w:rsidR="00D548D6" w:rsidRPr="00854DB3">
          <w:rPr>
            <w:rStyle w:val="Hyperlink"/>
          </w:rPr>
          <w:t>https://id-live-01.slatic.net/p/1610dba0fe4a04217e067fa9edc5268f.jpg</w:t>
        </w:r>
      </w:hyperlink>
      <w:r w:rsidR="00D548D6">
        <w:t xml:space="preserve"> 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168165FB" w:rsidR="002F5E84" w:rsidRDefault="004167DD" w:rsidP="00A60661">
      <w:pPr>
        <w:pStyle w:val="ListParagraph"/>
        <w:numPr>
          <w:ilvl w:val="0"/>
          <w:numId w:val="22"/>
        </w:numPr>
        <w:spacing w:line="360" w:lineRule="auto"/>
      </w:pPr>
      <w:r w:rsidRPr="004167DD">
        <w:t>2401960422</w:t>
      </w:r>
      <w:r w:rsidR="00A81038">
        <w:t xml:space="preserve"> – </w:t>
      </w:r>
      <w:r w:rsidRPr="004167DD">
        <w:t>Steven Alexander Grant</w:t>
      </w:r>
    </w:p>
    <w:p w14:paraId="26DF70A3" w14:textId="700EABA3" w:rsidR="00842715" w:rsidRPr="0008179C" w:rsidRDefault="004167DD" w:rsidP="00D548D6">
      <w:pPr>
        <w:pStyle w:val="ListParagraph"/>
        <w:numPr>
          <w:ilvl w:val="0"/>
          <w:numId w:val="22"/>
        </w:numPr>
        <w:spacing w:line="360" w:lineRule="auto"/>
      </w:pPr>
      <w:r>
        <w:t>2440007762</w:t>
      </w:r>
      <w:r w:rsidR="002F5E84">
        <w:t xml:space="preserve"> – </w:t>
      </w:r>
      <w:r>
        <w:t>Francesco Jovan</w:t>
      </w:r>
    </w:p>
    <w:sectPr w:rsidR="00842715" w:rsidRPr="0008179C" w:rsidSect="00DF2179">
      <w:headerReference w:type="default" r:id="rId47"/>
      <w:footerReference w:type="default" r:id="rId48"/>
      <w:headerReference w:type="first" r:id="rId49"/>
      <w:footerReference w:type="first" r:id="rId50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FAE3DA" w14:textId="77777777" w:rsidR="009F48A5" w:rsidRDefault="009F48A5" w:rsidP="00273E4A">
      <w:r>
        <w:separator/>
      </w:r>
    </w:p>
  </w:endnote>
  <w:endnote w:type="continuationSeparator" w:id="0">
    <w:p w14:paraId="4A7EB2BF" w14:textId="77777777" w:rsidR="009F48A5" w:rsidRDefault="009F48A5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proofErr w:type="spellStart"/>
    <w:r w:rsidRPr="005F794B">
      <w:rPr>
        <w:rStyle w:val="PageNumber"/>
        <w:i/>
        <w:sz w:val="20"/>
        <w:szCs w:val="20"/>
        <w:lang w:val="id-ID"/>
      </w:rPr>
      <w:t>Page</w:t>
    </w:r>
    <w:proofErr w:type="spellEnd"/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</w:t>
        </w:r>
        <w:proofErr w:type="spellStart"/>
        <w:r w:rsidRPr="005F794B">
          <w:rPr>
            <w:i/>
            <w:sz w:val="20"/>
            <w:szCs w:val="20"/>
            <w:lang w:val="id-ID"/>
          </w:rPr>
          <w:t>of</w:t>
        </w:r>
        <w:proofErr w:type="spellEnd"/>
        <w:r w:rsidRPr="005F794B">
          <w:rPr>
            <w:i/>
            <w:sz w:val="20"/>
            <w:szCs w:val="20"/>
            <w:lang w:val="id-ID"/>
          </w:rPr>
          <w:t xml:space="preserve">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280A66" w14:textId="77777777" w:rsidR="009F48A5" w:rsidRDefault="009F48A5" w:rsidP="00273E4A">
      <w:r>
        <w:separator/>
      </w:r>
    </w:p>
  </w:footnote>
  <w:footnote w:type="continuationSeparator" w:id="0">
    <w:p w14:paraId="524B6DA0" w14:textId="77777777" w:rsidR="009F48A5" w:rsidRDefault="009F48A5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proofErr w:type="spellStart"/>
    <w:r w:rsidRPr="00876A58">
      <w:rPr>
        <w:b/>
        <w:sz w:val="20"/>
        <w:lang w:val="id-ID"/>
      </w:rPr>
      <w:t>ddmmyy</w:t>
    </w:r>
    <w:proofErr w:type="spellEnd"/>
    <w:r w:rsidRPr="00876A58">
      <w:rPr>
        <w:b/>
        <w:sz w:val="20"/>
        <w:lang w:val="id-ID"/>
      </w:rPr>
      <w:t>/&lt;</w:t>
    </w:r>
    <w:proofErr w:type="spellStart"/>
    <w:r w:rsidRPr="00876A58">
      <w:rPr>
        <w:b/>
        <w:sz w:val="20"/>
        <w:lang w:val="id-ID"/>
      </w:rPr>
      <w:t>Initial</w:t>
    </w:r>
    <w:proofErr w:type="spellEnd"/>
    <w:r w:rsidRPr="00876A58">
      <w:rPr>
        <w:b/>
        <w:sz w:val="20"/>
        <w:lang w:val="id-ID"/>
      </w:rPr>
      <w:t>&gt;/&lt;</w:t>
    </w:r>
    <w:proofErr w:type="spellStart"/>
    <w:r w:rsidRPr="00876A58">
      <w:rPr>
        <w:b/>
        <w:sz w:val="20"/>
        <w:lang w:val="id-ID"/>
      </w:rPr>
      <w:t>Subject</w:t>
    </w:r>
    <w:proofErr w:type="spellEnd"/>
    <w:r w:rsidRPr="00876A58">
      <w:rPr>
        <w:b/>
        <w:sz w:val="20"/>
        <w:lang w:val="id-ID"/>
      </w:rPr>
      <w:t xml:space="preserve"> Code1[-</w:t>
    </w:r>
    <w:proofErr w:type="spellStart"/>
    <w:r w:rsidRPr="00876A58">
      <w:rPr>
        <w:b/>
        <w:sz w:val="20"/>
        <w:lang w:val="id-ID"/>
      </w:rPr>
      <w:t>Subject</w:t>
    </w:r>
    <w:proofErr w:type="spellEnd"/>
    <w:r w:rsidRPr="00876A58">
      <w:rPr>
        <w:b/>
        <w:sz w:val="20"/>
        <w:lang w:val="id-ID"/>
      </w:rPr>
      <w:t xml:space="preserve">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D1D42BE2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DBB5079"/>
    <w:multiLevelType w:val="hybridMultilevel"/>
    <w:tmpl w:val="07302E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2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6DC04F9"/>
    <w:multiLevelType w:val="hybridMultilevel"/>
    <w:tmpl w:val="0924F30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C6B323C"/>
    <w:multiLevelType w:val="hybridMultilevel"/>
    <w:tmpl w:val="4658F6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027553E"/>
    <w:multiLevelType w:val="hybridMultilevel"/>
    <w:tmpl w:val="07302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9937222">
    <w:abstractNumId w:val="2"/>
  </w:num>
  <w:num w:numId="2" w16cid:durableId="183134774">
    <w:abstractNumId w:val="11"/>
  </w:num>
  <w:num w:numId="3" w16cid:durableId="52241232">
    <w:abstractNumId w:val="15"/>
  </w:num>
  <w:num w:numId="4" w16cid:durableId="2097826636">
    <w:abstractNumId w:val="12"/>
  </w:num>
  <w:num w:numId="5" w16cid:durableId="2097087818">
    <w:abstractNumId w:val="21"/>
  </w:num>
  <w:num w:numId="6" w16cid:durableId="908926942">
    <w:abstractNumId w:val="14"/>
  </w:num>
  <w:num w:numId="7" w16cid:durableId="1319266226">
    <w:abstractNumId w:val="22"/>
  </w:num>
  <w:num w:numId="8" w16cid:durableId="720981598">
    <w:abstractNumId w:val="0"/>
  </w:num>
  <w:num w:numId="9" w16cid:durableId="1323776339">
    <w:abstractNumId w:val="4"/>
  </w:num>
  <w:num w:numId="10" w16cid:durableId="1176261737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35347858">
    <w:abstractNumId w:val="23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5901347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820198634">
    <w:abstractNumId w:val="18"/>
  </w:num>
  <w:num w:numId="14" w16cid:durableId="707144844">
    <w:abstractNumId w:val="7"/>
  </w:num>
  <w:num w:numId="15" w16cid:durableId="1540320955">
    <w:abstractNumId w:val="3"/>
  </w:num>
  <w:num w:numId="16" w16cid:durableId="67043365">
    <w:abstractNumId w:val="20"/>
  </w:num>
  <w:num w:numId="17" w16cid:durableId="336465478">
    <w:abstractNumId w:val="1"/>
  </w:num>
  <w:num w:numId="18" w16cid:durableId="555166584">
    <w:abstractNumId w:val="17"/>
  </w:num>
  <w:num w:numId="19" w16cid:durableId="633288775">
    <w:abstractNumId w:val="5"/>
  </w:num>
  <w:num w:numId="20" w16cid:durableId="644748568">
    <w:abstractNumId w:val="19"/>
  </w:num>
  <w:num w:numId="21" w16cid:durableId="1705977137">
    <w:abstractNumId w:val="10"/>
  </w:num>
  <w:num w:numId="22" w16cid:durableId="219829380">
    <w:abstractNumId w:val="9"/>
  </w:num>
  <w:num w:numId="23" w16cid:durableId="445539423">
    <w:abstractNumId w:val="13"/>
  </w:num>
  <w:num w:numId="24" w16cid:durableId="1929846856">
    <w:abstractNumId w:val="6"/>
  </w:num>
  <w:num w:numId="25" w16cid:durableId="209571058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179C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C49DE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5677"/>
    <w:rsid w:val="00117203"/>
    <w:rsid w:val="00122BC2"/>
    <w:rsid w:val="0012587E"/>
    <w:rsid w:val="00126822"/>
    <w:rsid w:val="00131DAA"/>
    <w:rsid w:val="00136316"/>
    <w:rsid w:val="00137939"/>
    <w:rsid w:val="00141764"/>
    <w:rsid w:val="00145C2E"/>
    <w:rsid w:val="00150E94"/>
    <w:rsid w:val="00151847"/>
    <w:rsid w:val="001528F1"/>
    <w:rsid w:val="0015698F"/>
    <w:rsid w:val="00162051"/>
    <w:rsid w:val="0018059C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C6241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88A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1780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31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167DD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3693"/>
    <w:rsid w:val="00494E4C"/>
    <w:rsid w:val="00495AF1"/>
    <w:rsid w:val="004978B7"/>
    <w:rsid w:val="004A6F1F"/>
    <w:rsid w:val="004B47B5"/>
    <w:rsid w:val="004B6AFE"/>
    <w:rsid w:val="004B74EC"/>
    <w:rsid w:val="004C0F0C"/>
    <w:rsid w:val="004C7293"/>
    <w:rsid w:val="004C73FE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0C81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5E9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23A5D"/>
    <w:rsid w:val="0073481B"/>
    <w:rsid w:val="00736180"/>
    <w:rsid w:val="00737595"/>
    <w:rsid w:val="00740F48"/>
    <w:rsid w:val="00754320"/>
    <w:rsid w:val="007644D9"/>
    <w:rsid w:val="0077296C"/>
    <w:rsid w:val="00787247"/>
    <w:rsid w:val="0079216B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079F9"/>
    <w:rsid w:val="00810737"/>
    <w:rsid w:val="00811C48"/>
    <w:rsid w:val="00815D73"/>
    <w:rsid w:val="00815DB3"/>
    <w:rsid w:val="00823FD2"/>
    <w:rsid w:val="008252FF"/>
    <w:rsid w:val="0083459F"/>
    <w:rsid w:val="008346D7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D6D9E"/>
    <w:rsid w:val="008E1377"/>
    <w:rsid w:val="008F63EF"/>
    <w:rsid w:val="008F740C"/>
    <w:rsid w:val="009010C1"/>
    <w:rsid w:val="0090160D"/>
    <w:rsid w:val="00901A30"/>
    <w:rsid w:val="0090372F"/>
    <w:rsid w:val="00911C41"/>
    <w:rsid w:val="00916CBE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3D11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9F48A5"/>
    <w:rsid w:val="00A04F55"/>
    <w:rsid w:val="00A12D16"/>
    <w:rsid w:val="00A1473C"/>
    <w:rsid w:val="00A213E3"/>
    <w:rsid w:val="00A22A31"/>
    <w:rsid w:val="00A23DF7"/>
    <w:rsid w:val="00A274B9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1346"/>
    <w:rsid w:val="00AB42BB"/>
    <w:rsid w:val="00AC0C63"/>
    <w:rsid w:val="00AC4853"/>
    <w:rsid w:val="00AC5D98"/>
    <w:rsid w:val="00AC6BEF"/>
    <w:rsid w:val="00AD0B16"/>
    <w:rsid w:val="00AD2114"/>
    <w:rsid w:val="00AD323D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0C2A"/>
    <w:rsid w:val="00B37853"/>
    <w:rsid w:val="00B41259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0318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548D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1DD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2D65"/>
    <w:rsid w:val="00E233A7"/>
    <w:rsid w:val="00E27ABE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B7DD7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755B3"/>
    <w:rsid w:val="00F80742"/>
    <w:rsid w:val="00F83847"/>
    <w:rsid w:val="00F855A3"/>
    <w:rsid w:val="00F8703F"/>
    <w:rsid w:val="00F90BAE"/>
    <w:rsid w:val="00F955DA"/>
    <w:rsid w:val="00F958F2"/>
    <w:rsid w:val="00F974EA"/>
    <w:rsid w:val="00FA41A2"/>
    <w:rsid w:val="00FA5500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8079F9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79F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8079F9"/>
    <w:pPr>
      <w:spacing w:after="200"/>
    </w:pPr>
    <w:rPr>
      <w:i/>
      <w:iCs/>
      <w:color w:val="575F6D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D548D6"/>
    <w:rPr>
      <w:color w:val="3B435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23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4.jpeg"/><Relationship Id="rId21" Type="http://schemas.openxmlformats.org/officeDocument/2006/relationships/image" Target="media/image11.png"/><Relationship Id="rId34" Type="http://schemas.openxmlformats.org/officeDocument/2006/relationships/hyperlink" Target="https://images.tokopedia.net/img/cache/500-square/product-1/2019/12/10/4251424/4251424_835545f5-2cfd-430e-944c-dd1db2755a78_1200_1200" TargetMode="External"/><Relationship Id="rId42" Type="http://schemas.openxmlformats.org/officeDocument/2006/relationships/hyperlink" Target="https://images.tokopedia.net/img/cache/500-square/VqbcmM/2021/11/19/2ac559c7-db8f-4940-bdb0-8c4dbf5f7169.jpg" TargetMode="External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hyperlink" Target="https://github.com/alexgrant20/maiboutique-lab.git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cf.shopee.co.id/file/597ea2c1e3be9ff96bfe6fd83831ca49" TargetMode="External"/><Relationship Id="rId37" Type="http://schemas.openxmlformats.org/officeDocument/2006/relationships/image" Target="media/image23.jpeg"/><Relationship Id="rId40" Type="http://schemas.openxmlformats.org/officeDocument/2006/relationships/hyperlink" Target="https://media.karousell.com/media/photos/products/2021/6/10/kaos_snoopy__baju_snoopy__kaos_1623316008_3f43d03f_progressive.jpg" TargetMode="External"/><Relationship Id="rId45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cf.shopee.co.id/file/22a25e11a0eb8149796470f71d101ec0" TargetMode="External"/><Relationship Id="rId49" Type="http://schemas.openxmlformats.org/officeDocument/2006/relationships/header" Target="header2.xml"/><Relationship Id="rId10" Type="http://schemas.openxmlformats.org/officeDocument/2006/relationships/hyperlink" Target="mailto:user@gmail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jpeg"/><Relationship Id="rId44" Type="http://schemas.openxmlformats.org/officeDocument/2006/relationships/hyperlink" Target="https://media.karousell.com/media/photos/products/2021/9/6/snoopy_peanuts_kaos_baju_tshir_1630941441_7e91e303_progressive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admin@gmail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media.karousell.com/media/photos/products/2020/10/9/kaos_snoopy_jumbo__baju_snoopy_1602221944_c7567209_progressive.jpg" TargetMode="External"/><Relationship Id="rId35" Type="http://schemas.openxmlformats.org/officeDocument/2006/relationships/image" Target="media/image22.jpeg"/><Relationship Id="rId43" Type="http://schemas.openxmlformats.org/officeDocument/2006/relationships/image" Target="media/image26.jpe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jpeg"/><Relationship Id="rId38" Type="http://schemas.openxmlformats.org/officeDocument/2006/relationships/hyperlink" Target="https://images.tokopedia.net/img/cache/700/VqbcmM/2021/7/12/f603b4db-81a5-4eb7-b3b7-a5c65bdc2c37.jpg" TargetMode="External"/><Relationship Id="rId46" Type="http://schemas.openxmlformats.org/officeDocument/2006/relationships/hyperlink" Target="https://id-live-01.slatic.net/p/1610dba0fe4a04217e067fa9edc5268f.jpg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636</TotalTime>
  <Pages>13</Pages>
  <Words>671</Words>
  <Characters>3829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STEVEN ALEXANDER GRANT</cp:lastModifiedBy>
  <cp:revision>363</cp:revision>
  <dcterms:created xsi:type="dcterms:W3CDTF">2017-10-20T05:51:00Z</dcterms:created>
  <dcterms:modified xsi:type="dcterms:W3CDTF">2022-12-12T23:39:00Z</dcterms:modified>
</cp:coreProperties>
</file>